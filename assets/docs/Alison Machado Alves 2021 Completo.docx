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88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999"/>
        <w:gridCol w:w="4589"/>
        <w:tblGridChange w:id="0">
          <w:tblGrid>
            <w:gridCol w:w="5999"/>
            <w:gridCol w:w="4589"/>
          </w:tblGrid>
        </w:tblGridChange>
      </w:tblGrid>
      <w:tr>
        <w:trPr>
          <w:cantSplit w:val="0"/>
          <w:trHeight w:val="1701" w:hRule="atLeast"/>
          <w:tblHeader w:val="0"/>
        </w:trPr>
        <w:tc>
          <w:tcPr>
            <w:tcMar>
              <w:right w:w="144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Alison</w:t>
            </w:r>
          </w:p>
          <w:p w:rsidR="00000000" w:rsidDel="00000000" w:rsidP="00000000" w:rsidRDefault="00000000" w:rsidRPr="00000000" w14:paraId="00000003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  <w:t xml:space="preserve">machado Alves</w:t>
            </w:r>
          </w:p>
        </w:tc>
        <w:tc>
          <w:tcPr>
            <w:tcMar>
              <w:left w:w="144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Canoas, RS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28397" cy="128397"/>
                      <wp:effectExtent b="0" l="0" r="0" t="0"/>
                      <wp:docPr descr="Ícone de endereços"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286564" y="3720564"/>
                                <a:ext cx="118872" cy="118872"/>
                              </a:xfrm>
                              <a:custGeom>
                                <a:rect b="b" l="l" r="r" t="t"/>
                                <a:pathLst>
                                  <a:path extrusionOk="0" h="2833" w="2846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28397" cy="128397"/>
                      <wp:effectExtent b="0" l="0" r="0" t="0"/>
                      <wp:docPr descr="Ícone de endereços"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endereços"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397" cy="12839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(51) 9 8175-3755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19253" cy="119253"/>
                      <wp:effectExtent b="0" l="0" r="0" t="0"/>
                      <wp:docPr descr="Ícone de telefone"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5291136" y="3725136"/>
                                <a:ext cx="109728" cy="109728"/>
                              </a:xfrm>
                              <a:custGeom>
                                <a:rect b="b" l="l" r="r" t="t"/>
                                <a:pathLst>
                                  <a:path extrusionOk="0" h="2616" w="2552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19253" cy="119253"/>
                      <wp:effectExtent b="0" l="0" r="0" t="0"/>
                      <wp:docPr descr="Ícone de telefone"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telefone"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253" cy="1192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alisonipuc@gmail.com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46685" cy="100965"/>
                      <wp:effectExtent b="0" l="0" r="0" t="0"/>
                      <wp:docPr descr="Ícone de email"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5277420" y="3734280"/>
                                <a:ext cx="137160" cy="91440"/>
                              </a:xfrm>
                              <a:custGeom>
                                <a:rect b="b" l="l" r="r" t="t"/>
                                <a:pathLst>
                                  <a:path extrusionOk="0" h="80" w="12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46685" cy="100965"/>
                      <wp:effectExtent b="0" l="0" r="0" t="0"/>
                      <wp:docPr descr="Ícone de email"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email" id="0" name="image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6685" cy="1009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www.linkedin.com/in/alisonfgt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19253" cy="119253"/>
                      <wp:effectExtent b="0" l="0" r="0" t="0"/>
                      <wp:docPr descr="Ícone do LinkedIn"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291136" y="3725136"/>
                                <a:ext cx="109728" cy="109728"/>
                              </a:xfrm>
                              <a:custGeom>
                                <a:rect b="b" l="l" r="r" t="t"/>
                                <a:pathLst>
                                  <a:path extrusionOk="0" h="2610" w="2616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19253" cy="119253"/>
                      <wp:effectExtent b="0" l="0" r="0" t="0"/>
                      <wp:docPr descr="Ícone do LinkedIn"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descr="Ícone do LinkedIn"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253" cy="1192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www.alisonalves.com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28397" cy="128397"/>
                      <wp:effectExtent b="0" l="0" r="0" t="0"/>
                      <wp:docPr descr="Ícone do Twitter/Blog/Portfolio"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7" name="Shape 17"/>
                            <wps:spPr>
                              <a:xfrm>
                                <a:off x="5286564" y="3720564"/>
                                <a:ext cx="118872" cy="118872"/>
                              </a:xfrm>
                              <a:custGeom>
                                <a:rect b="b" l="l" r="r" t="t"/>
                                <a:pathLst>
                                  <a:path extrusionOk="0" h="2691" w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28397" cy="128397"/>
                      <wp:effectExtent b="0" l="0" r="0" t="0"/>
                      <wp:docPr descr="Ícone do Twitter/Blog/Portfolio"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descr="Ícone do Twitter/Blog/Portfolio" id="0" name="image7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397" cy="12839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45.0" w:type="dxa"/>
        <w:jc w:val="left"/>
        <w:tblInd w:w="-720.0" w:type="dxa"/>
        <w:tblBorders>
          <w:top w:color="000000" w:space="0" w:sz="0" w:val="nil"/>
          <w:left w:color="bfbfbf" w:space="0" w:sz="4" w:val="single"/>
          <w:bottom w:color="000000" w:space="0" w:sz="0" w:val="nil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620"/>
      </w:tblPr>
      <w:tblGrid>
        <w:gridCol w:w="838"/>
        <w:gridCol w:w="9807"/>
        <w:tblGridChange w:id="0">
          <w:tblGrid>
            <w:gridCol w:w="838"/>
            <w:gridCol w:w="9807"/>
          </w:tblGrid>
        </w:tblGridChange>
      </w:tblGrid>
      <w:tr>
        <w:trPr>
          <w:cantSplit w:val="0"/>
          <w:trHeight w:val="947" w:hRule="atLeast"/>
          <w:tblHeader w:val="0"/>
        </w:trPr>
        <w:tc>
          <w:tcPr>
            <w:tcMar>
              <w:bottom w:w="0.0" w:type="dxa"/>
              <w:right w:w="216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Ícone de objetivo"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Círculo do ícone de objetivo" id="13" name="Shape 13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Linha horizontal superior do ícone de objetivo" id="14" name="Shape 14"/>
                                <wps:spPr>
                                  <a:xfrm>
                                    <a:off x="64" y="62"/>
                                    <a:ext cx="46" cy="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8" w="869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Linha horizontal intermediária do ícone de objetivo" id="15" name="Shape 15"/>
                                <wps:spPr>
                                  <a:xfrm>
                                    <a:off x="64" y="82"/>
                                    <a:ext cx="46" cy="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8" w="869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2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5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5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2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Linha horizontal inferior do ícone de objetivo" id="16" name="Shape 16"/>
                                <wps:spPr>
                                  <a:xfrm>
                                    <a:off x="64" y="103"/>
                                    <a:ext cx="46" cy="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9" w="869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1"/>
                                        </a:lnTo>
                                        <a:lnTo>
                                          <a:pt x="858" y="23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5"/>
                                        </a:lnTo>
                                        <a:lnTo>
                                          <a:pt x="866" y="72"/>
                                        </a:lnTo>
                                        <a:lnTo>
                                          <a:pt x="858" y="87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9"/>
                                        </a:lnTo>
                                        <a:lnTo>
                                          <a:pt x="54" y="109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7"/>
                                        </a:lnTo>
                                        <a:lnTo>
                                          <a:pt x="3" y="72"/>
                                        </a:lnTo>
                                        <a:lnTo>
                                          <a:pt x="0" y="55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3"/>
                                        </a:lnTo>
                                        <a:lnTo>
                                          <a:pt x="22" y="11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Ícone de objetivo"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objetivo" id="0" name="image6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bottom w:w="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Style w:val="Heading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engineer | backend developer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Nos últimos anos tenho dedicado os meus esforços para o campo de tecnologias como cloud, docker e micro-serviços. Priorizo a automatização de processos utilizando práticas DevOps e tecnologias serverless, vivência no sistema operacional Linux familiarizado com Ubuntu.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Utilizo o ambiente Visual Studio e plataforma .NET há mais de 9 anos. Tenho conhecimento em diversas tecnologias: C#, .Net 4.5, .Net Core, SQL, PL/SQL, NoSql, Redis, Shell Script, Python, Node JS e Golang entre outros.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Desenvolvimento de aplicações AWS utilizando Lambda, RDS, DynamoDB, S3, Cloudformation, SQS, SNS, Contianer Registry, EC2 e uso de containers com ECS e EKS.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Desenvolvimento de aplicações Azure utilizando App Services, Function App, Cosmos DB, SQL virtual machine, Storage Accounts, Virtual Machines, Load Balancer, Azure Cache for Redis, Service Bus, Application Insights e uso de containers com Kubernetes services e Container registry.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20"/>
          <w:szCs w:val="20"/>
          <w:rtl w:val="0"/>
        </w:rPr>
        <w:t xml:space="preserve">Azure Devops, Azure Pipelines, Azure repos e Azure artifacts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"/>
        <w:tblW w:w="10574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18"/>
        <w:gridCol w:w="9756"/>
        <w:tblGridChange w:id="0">
          <w:tblGrid>
            <w:gridCol w:w="818"/>
            <w:gridCol w:w="9756"/>
          </w:tblGrid>
        </w:tblGridChange>
      </w:tblGrid>
      <w:tr>
        <w:trPr>
          <w:cantSplit w:val="0"/>
          <w:tblHeader w:val="0"/>
        </w:trP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Ícone de escolaridade" id="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Círculo do ícone de escolaridade" id="22" name="Shape 22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ímbolo do ícone de escolaridade" id="23" name="Shape 23"/>
                                <wps:spPr>
                                  <a:xfrm>
                                    <a:off x="40" y="57"/>
                                    <a:ext cx="94" cy="5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79" w="1789">
                                        <a:moveTo>
                                          <a:pt x="123" y="777"/>
                                        </a:moveTo>
                                        <a:lnTo>
                                          <a:pt x="118" y="779"/>
                                        </a:lnTo>
                                        <a:lnTo>
                                          <a:pt x="112" y="786"/>
                                        </a:lnTo>
                                        <a:lnTo>
                                          <a:pt x="104" y="798"/>
                                        </a:lnTo>
                                        <a:lnTo>
                                          <a:pt x="95" y="813"/>
                                        </a:lnTo>
                                        <a:lnTo>
                                          <a:pt x="87" y="832"/>
                                        </a:lnTo>
                                        <a:lnTo>
                                          <a:pt x="80" y="855"/>
                                        </a:lnTo>
                                        <a:lnTo>
                                          <a:pt x="75" y="881"/>
                                        </a:lnTo>
                                        <a:lnTo>
                                          <a:pt x="166" y="881"/>
                                        </a:lnTo>
                                        <a:lnTo>
                                          <a:pt x="162" y="852"/>
                                        </a:lnTo>
                                        <a:lnTo>
                                          <a:pt x="155" y="828"/>
                                        </a:lnTo>
                                        <a:lnTo>
                                          <a:pt x="148" y="809"/>
                                        </a:lnTo>
                                        <a:lnTo>
                                          <a:pt x="140" y="793"/>
                                        </a:lnTo>
                                        <a:lnTo>
                                          <a:pt x="133" y="783"/>
                                        </a:lnTo>
                                        <a:lnTo>
                                          <a:pt x="127" y="778"/>
                                        </a:lnTo>
                                        <a:lnTo>
                                          <a:pt x="123" y="777"/>
                                        </a:lnTo>
                                        <a:close/>
                                        <a:moveTo>
                                          <a:pt x="1400" y="502"/>
                                        </a:moveTo>
                                        <a:lnTo>
                                          <a:pt x="1252" y="549"/>
                                        </a:lnTo>
                                        <a:lnTo>
                                          <a:pt x="1107" y="594"/>
                                        </a:lnTo>
                                        <a:lnTo>
                                          <a:pt x="962" y="636"/>
                                        </a:lnTo>
                                        <a:lnTo>
                                          <a:pt x="932" y="642"/>
                                        </a:lnTo>
                                        <a:lnTo>
                                          <a:pt x="900" y="645"/>
                                        </a:lnTo>
                                        <a:lnTo>
                                          <a:pt x="868" y="643"/>
                                        </a:lnTo>
                                        <a:lnTo>
                                          <a:pt x="838" y="637"/>
                                        </a:lnTo>
                                        <a:lnTo>
                                          <a:pt x="693" y="594"/>
                                        </a:lnTo>
                                        <a:lnTo>
                                          <a:pt x="548" y="549"/>
                                        </a:lnTo>
                                        <a:lnTo>
                                          <a:pt x="401" y="503"/>
                                        </a:lnTo>
                                        <a:lnTo>
                                          <a:pt x="400" y="509"/>
                                        </a:lnTo>
                                        <a:lnTo>
                                          <a:pt x="400" y="520"/>
                                        </a:lnTo>
                                        <a:lnTo>
                                          <a:pt x="400" y="538"/>
                                        </a:lnTo>
                                        <a:lnTo>
                                          <a:pt x="399" y="560"/>
                                        </a:lnTo>
                                        <a:lnTo>
                                          <a:pt x="399" y="585"/>
                                        </a:lnTo>
                                        <a:lnTo>
                                          <a:pt x="398" y="613"/>
                                        </a:lnTo>
                                        <a:lnTo>
                                          <a:pt x="398" y="643"/>
                                        </a:lnTo>
                                        <a:lnTo>
                                          <a:pt x="397" y="673"/>
                                        </a:lnTo>
                                        <a:lnTo>
                                          <a:pt x="397" y="702"/>
                                        </a:lnTo>
                                        <a:lnTo>
                                          <a:pt x="397" y="730"/>
                                        </a:lnTo>
                                        <a:lnTo>
                                          <a:pt x="397" y="756"/>
                                        </a:lnTo>
                                        <a:lnTo>
                                          <a:pt x="397" y="778"/>
                                        </a:lnTo>
                                        <a:lnTo>
                                          <a:pt x="396" y="795"/>
                                        </a:lnTo>
                                        <a:lnTo>
                                          <a:pt x="396" y="809"/>
                                        </a:lnTo>
                                        <a:lnTo>
                                          <a:pt x="396" y="815"/>
                                        </a:lnTo>
                                        <a:lnTo>
                                          <a:pt x="398" y="838"/>
                                        </a:lnTo>
                                        <a:lnTo>
                                          <a:pt x="400" y="857"/>
                                        </a:lnTo>
                                        <a:lnTo>
                                          <a:pt x="404" y="874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19" y="898"/>
                                        </a:lnTo>
                                        <a:lnTo>
                                          <a:pt x="432" y="907"/>
                                        </a:lnTo>
                                        <a:lnTo>
                                          <a:pt x="448" y="914"/>
                                        </a:lnTo>
                                        <a:lnTo>
                                          <a:pt x="503" y="931"/>
                                        </a:lnTo>
                                        <a:lnTo>
                                          <a:pt x="554" y="946"/>
                                        </a:lnTo>
                                        <a:lnTo>
                                          <a:pt x="600" y="959"/>
                                        </a:lnTo>
                                        <a:lnTo>
                                          <a:pt x="644" y="971"/>
                                        </a:lnTo>
                                        <a:lnTo>
                                          <a:pt x="685" y="981"/>
                                        </a:lnTo>
                                        <a:lnTo>
                                          <a:pt x="723" y="989"/>
                                        </a:lnTo>
                                        <a:lnTo>
                                          <a:pt x="759" y="996"/>
                                        </a:lnTo>
                                        <a:lnTo>
                                          <a:pt x="793" y="1001"/>
                                        </a:lnTo>
                                        <a:lnTo>
                                          <a:pt x="827" y="1004"/>
                                        </a:lnTo>
                                        <a:lnTo>
                                          <a:pt x="861" y="1006"/>
                                        </a:lnTo>
                                        <a:lnTo>
                                          <a:pt x="894" y="1006"/>
                                        </a:lnTo>
                                        <a:lnTo>
                                          <a:pt x="929" y="1004"/>
                                        </a:lnTo>
                                        <a:lnTo>
                                          <a:pt x="964" y="1000"/>
                                        </a:lnTo>
                                        <a:lnTo>
                                          <a:pt x="1001" y="995"/>
                                        </a:lnTo>
                                        <a:lnTo>
                                          <a:pt x="1041" y="988"/>
                                        </a:lnTo>
                                        <a:lnTo>
                                          <a:pt x="1083" y="979"/>
                                        </a:lnTo>
                                        <a:lnTo>
                                          <a:pt x="1128" y="968"/>
                                        </a:lnTo>
                                        <a:lnTo>
                                          <a:pt x="1178" y="956"/>
                                        </a:lnTo>
                                        <a:lnTo>
                                          <a:pt x="1231" y="941"/>
                                        </a:lnTo>
                                        <a:lnTo>
                                          <a:pt x="1289" y="925"/>
                                        </a:lnTo>
                                        <a:lnTo>
                                          <a:pt x="1352" y="907"/>
                                        </a:lnTo>
                                        <a:lnTo>
                                          <a:pt x="1362" y="903"/>
                                        </a:lnTo>
                                        <a:lnTo>
                                          <a:pt x="1372" y="896"/>
                                        </a:lnTo>
                                        <a:lnTo>
                                          <a:pt x="1382" y="886"/>
                                        </a:lnTo>
                                        <a:lnTo>
                                          <a:pt x="1390" y="876"/>
                                        </a:lnTo>
                                        <a:lnTo>
                                          <a:pt x="1395" y="865"/>
                                        </a:lnTo>
                                        <a:lnTo>
                                          <a:pt x="1398" y="855"/>
                                        </a:lnTo>
                                        <a:lnTo>
                                          <a:pt x="1400" y="739"/>
                                        </a:lnTo>
                                        <a:lnTo>
                                          <a:pt x="1400" y="622"/>
                                        </a:lnTo>
                                        <a:lnTo>
                                          <a:pt x="1400" y="502"/>
                                        </a:lnTo>
                                        <a:close/>
                                        <a:moveTo>
                                          <a:pt x="898" y="74"/>
                                        </a:moveTo>
                                        <a:lnTo>
                                          <a:pt x="864" y="75"/>
                                        </a:lnTo>
                                        <a:lnTo>
                                          <a:pt x="831" y="78"/>
                                        </a:lnTo>
                                        <a:lnTo>
                                          <a:pt x="800" y="83"/>
                                        </a:lnTo>
                                        <a:lnTo>
                                          <a:pt x="772" y="90"/>
                                        </a:lnTo>
                                        <a:lnTo>
                                          <a:pt x="735" y="100"/>
                                        </a:lnTo>
                                        <a:lnTo>
                                          <a:pt x="696" y="111"/>
                                        </a:lnTo>
                                        <a:lnTo>
                                          <a:pt x="655" y="123"/>
                                        </a:lnTo>
                                        <a:lnTo>
                                          <a:pt x="611" y="136"/>
                                        </a:lnTo>
                                        <a:lnTo>
                                          <a:pt x="566" y="150"/>
                                        </a:lnTo>
                                        <a:lnTo>
                                          <a:pt x="521" y="164"/>
                                        </a:lnTo>
                                        <a:lnTo>
                                          <a:pt x="475" y="178"/>
                                        </a:lnTo>
                                        <a:lnTo>
                                          <a:pt x="430" y="193"/>
                                        </a:lnTo>
                                        <a:lnTo>
                                          <a:pt x="385" y="207"/>
                                        </a:lnTo>
                                        <a:lnTo>
                                          <a:pt x="342" y="221"/>
                                        </a:lnTo>
                                        <a:lnTo>
                                          <a:pt x="301" y="235"/>
                                        </a:lnTo>
                                        <a:lnTo>
                                          <a:pt x="261" y="249"/>
                                        </a:lnTo>
                                        <a:lnTo>
                                          <a:pt x="224" y="261"/>
                                        </a:lnTo>
                                        <a:lnTo>
                                          <a:pt x="191" y="272"/>
                                        </a:lnTo>
                                        <a:lnTo>
                                          <a:pt x="161" y="283"/>
                                        </a:lnTo>
                                        <a:lnTo>
                                          <a:pt x="135" y="291"/>
                                        </a:lnTo>
                                        <a:lnTo>
                                          <a:pt x="115" y="299"/>
                                        </a:lnTo>
                                        <a:lnTo>
                                          <a:pt x="99" y="305"/>
                                        </a:lnTo>
                                        <a:lnTo>
                                          <a:pt x="92" y="309"/>
                                        </a:lnTo>
                                        <a:lnTo>
                                          <a:pt x="90" y="313"/>
                                        </a:lnTo>
                                        <a:lnTo>
                                          <a:pt x="90" y="318"/>
                                        </a:lnTo>
                                        <a:lnTo>
                                          <a:pt x="92" y="323"/>
                                        </a:lnTo>
                                        <a:lnTo>
                                          <a:pt x="94" y="325"/>
                                        </a:lnTo>
                                        <a:lnTo>
                                          <a:pt x="109" y="330"/>
                                        </a:lnTo>
                                        <a:lnTo>
                                          <a:pt x="129" y="337"/>
                                        </a:lnTo>
                                        <a:lnTo>
                                          <a:pt x="154" y="346"/>
                                        </a:lnTo>
                                        <a:lnTo>
                                          <a:pt x="183" y="356"/>
                                        </a:lnTo>
                                        <a:lnTo>
                                          <a:pt x="216" y="367"/>
                                        </a:lnTo>
                                        <a:lnTo>
                                          <a:pt x="252" y="379"/>
                                        </a:lnTo>
                                        <a:lnTo>
                                          <a:pt x="291" y="391"/>
                                        </a:lnTo>
                                        <a:lnTo>
                                          <a:pt x="332" y="405"/>
                                        </a:lnTo>
                                        <a:lnTo>
                                          <a:pt x="375" y="419"/>
                                        </a:lnTo>
                                        <a:lnTo>
                                          <a:pt x="419" y="433"/>
                                        </a:lnTo>
                                        <a:lnTo>
                                          <a:pt x="465" y="447"/>
                                        </a:lnTo>
                                        <a:lnTo>
                                          <a:pt x="510" y="462"/>
                                        </a:lnTo>
                                        <a:lnTo>
                                          <a:pt x="556" y="476"/>
                                        </a:lnTo>
                                        <a:lnTo>
                                          <a:pt x="601" y="490"/>
                                        </a:lnTo>
                                        <a:lnTo>
                                          <a:pt x="646" y="503"/>
                                        </a:lnTo>
                                        <a:lnTo>
                                          <a:pt x="688" y="516"/>
                                        </a:lnTo>
                                        <a:lnTo>
                                          <a:pt x="729" y="528"/>
                                        </a:lnTo>
                                        <a:lnTo>
                                          <a:pt x="767" y="538"/>
                                        </a:lnTo>
                                        <a:lnTo>
                                          <a:pt x="802" y="548"/>
                                        </a:lnTo>
                                        <a:lnTo>
                                          <a:pt x="840" y="556"/>
                                        </a:lnTo>
                                        <a:lnTo>
                                          <a:pt x="880" y="560"/>
                                        </a:lnTo>
                                        <a:lnTo>
                                          <a:pt x="921" y="560"/>
                                        </a:lnTo>
                                        <a:lnTo>
                                          <a:pt x="961" y="555"/>
                                        </a:lnTo>
                                        <a:lnTo>
                                          <a:pt x="1000" y="547"/>
                                        </a:lnTo>
                                        <a:lnTo>
                                          <a:pt x="1032" y="538"/>
                                        </a:lnTo>
                                        <a:lnTo>
                                          <a:pt x="1066" y="529"/>
                                        </a:lnTo>
                                        <a:lnTo>
                                          <a:pt x="1103" y="518"/>
                                        </a:lnTo>
                                        <a:lnTo>
                                          <a:pt x="1142" y="507"/>
                                        </a:lnTo>
                                        <a:lnTo>
                                          <a:pt x="1183" y="495"/>
                                        </a:lnTo>
                                        <a:lnTo>
                                          <a:pt x="1225" y="482"/>
                                        </a:lnTo>
                                        <a:lnTo>
                                          <a:pt x="1267" y="469"/>
                                        </a:lnTo>
                                        <a:lnTo>
                                          <a:pt x="1310" y="456"/>
                                        </a:lnTo>
                                        <a:lnTo>
                                          <a:pt x="1353" y="443"/>
                                        </a:lnTo>
                                        <a:lnTo>
                                          <a:pt x="1395" y="430"/>
                                        </a:lnTo>
                                        <a:lnTo>
                                          <a:pt x="1436" y="417"/>
                                        </a:lnTo>
                                        <a:lnTo>
                                          <a:pt x="1476" y="405"/>
                                        </a:lnTo>
                                        <a:lnTo>
                                          <a:pt x="1515" y="392"/>
                                        </a:lnTo>
                                        <a:lnTo>
                                          <a:pt x="1551" y="381"/>
                                        </a:lnTo>
                                        <a:lnTo>
                                          <a:pt x="1585" y="370"/>
                                        </a:lnTo>
                                        <a:lnTo>
                                          <a:pt x="1616" y="360"/>
                                        </a:lnTo>
                                        <a:lnTo>
                                          <a:pt x="1644" y="351"/>
                                        </a:lnTo>
                                        <a:lnTo>
                                          <a:pt x="1668" y="343"/>
                                        </a:lnTo>
                                        <a:lnTo>
                                          <a:pt x="1688" y="337"/>
                                        </a:lnTo>
                                        <a:lnTo>
                                          <a:pt x="1704" y="332"/>
                                        </a:lnTo>
                                        <a:lnTo>
                                          <a:pt x="1715" y="328"/>
                                        </a:lnTo>
                                        <a:lnTo>
                                          <a:pt x="1721" y="326"/>
                                        </a:lnTo>
                                        <a:lnTo>
                                          <a:pt x="1723" y="322"/>
                                        </a:lnTo>
                                        <a:lnTo>
                                          <a:pt x="1724" y="319"/>
                                        </a:lnTo>
                                        <a:lnTo>
                                          <a:pt x="1724" y="316"/>
                                        </a:lnTo>
                                        <a:lnTo>
                                          <a:pt x="1722" y="313"/>
                                        </a:lnTo>
                                        <a:lnTo>
                                          <a:pt x="1721" y="310"/>
                                        </a:lnTo>
                                        <a:lnTo>
                                          <a:pt x="1713" y="308"/>
                                        </a:lnTo>
                                        <a:lnTo>
                                          <a:pt x="1702" y="304"/>
                                        </a:lnTo>
                                        <a:lnTo>
                                          <a:pt x="1686" y="298"/>
                                        </a:lnTo>
                                        <a:lnTo>
                                          <a:pt x="1665" y="292"/>
                                        </a:lnTo>
                                        <a:lnTo>
                                          <a:pt x="1641" y="284"/>
                                        </a:lnTo>
                                        <a:lnTo>
                                          <a:pt x="1612" y="274"/>
                                        </a:lnTo>
                                        <a:lnTo>
                                          <a:pt x="1581" y="264"/>
                                        </a:lnTo>
                                        <a:lnTo>
                                          <a:pt x="1546" y="253"/>
                                        </a:lnTo>
                                        <a:lnTo>
                                          <a:pt x="1509" y="241"/>
                                        </a:lnTo>
                                        <a:lnTo>
                                          <a:pt x="1470" y="229"/>
                                        </a:lnTo>
                                        <a:lnTo>
                                          <a:pt x="1430" y="216"/>
                                        </a:lnTo>
                                        <a:lnTo>
                                          <a:pt x="1388" y="203"/>
                                        </a:lnTo>
                                        <a:lnTo>
                                          <a:pt x="1345" y="190"/>
                                        </a:lnTo>
                                        <a:lnTo>
                                          <a:pt x="1302" y="177"/>
                                        </a:lnTo>
                                        <a:lnTo>
                                          <a:pt x="1259" y="163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75" y="138"/>
                                        </a:lnTo>
                                        <a:lnTo>
                                          <a:pt x="1133" y="126"/>
                                        </a:lnTo>
                                        <a:lnTo>
                                          <a:pt x="1094" y="114"/>
                                        </a:lnTo>
                                        <a:lnTo>
                                          <a:pt x="1057" y="104"/>
                                        </a:lnTo>
                                        <a:lnTo>
                                          <a:pt x="1022" y="94"/>
                                        </a:lnTo>
                                        <a:lnTo>
                                          <a:pt x="990" y="85"/>
                                        </a:lnTo>
                                        <a:lnTo>
                                          <a:pt x="962" y="79"/>
                                        </a:lnTo>
                                        <a:lnTo>
                                          <a:pt x="930" y="76"/>
                                        </a:lnTo>
                                        <a:lnTo>
                                          <a:pt x="898" y="74"/>
                                        </a:lnTo>
                                        <a:close/>
                                        <a:moveTo>
                                          <a:pt x="877" y="0"/>
                                        </a:moveTo>
                                        <a:lnTo>
                                          <a:pt x="922" y="1"/>
                                        </a:lnTo>
                                        <a:lnTo>
                                          <a:pt x="964" y="6"/>
                                        </a:lnTo>
                                        <a:lnTo>
                                          <a:pt x="1004" y="15"/>
                                        </a:lnTo>
                                        <a:lnTo>
                                          <a:pt x="1035" y="23"/>
                                        </a:lnTo>
                                        <a:lnTo>
                                          <a:pt x="1070" y="33"/>
                                        </a:lnTo>
                                        <a:lnTo>
                                          <a:pt x="1106" y="44"/>
                                        </a:lnTo>
                                        <a:lnTo>
                                          <a:pt x="1145" y="55"/>
                                        </a:lnTo>
                                        <a:lnTo>
                                          <a:pt x="1186" y="67"/>
                                        </a:lnTo>
                                        <a:lnTo>
                                          <a:pt x="1227" y="80"/>
                                        </a:lnTo>
                                        <a:lnTo>
                                          <a:pt x="1269" y="92"/>
                                        </a:lnTo>
                                        <a:lnTo>
                                          <a:pt x="1311" y="105"/>
                                        </a:lnTo>
                                        <a:lnTo>
                                          <a:pt x="1353" y="118"/>
                                        </a:lnTo>
                                        <a:lnTo>
                                          <a:pt x="1394" y="131"/>
                                        </a:lnTo>
                                        <a:lnTo>
                                          <a:pt x="1435" y="144"/>
                                        </a:lnTo>
                                        <a:lnTo>
                                          <a:pt x="1474" y="157"/>
                                        </a:lnTo>
                                        <a:lnTo>
                                          <a:pt x="1512" y="169"/>
                                        </a:lnTo>
                                        <a:lnTo>
                                          <a:pt x="1548" y="180"/>
                                        </a:lnTo>
                                        <a:lnTo>
                                          <a:pt x="1581" y="191"/>
                                        </a:lnTo>
                                        <a:lnTo>
                                          <a:pt x="1611" y="200"/>
                                        </a:lnTo>
                                        <a:lnTo>
                                          <a:pt x="1638" y="209"/>
                                        </a:lnTo>
                                        <a:lnTo>
                                          <a:pt x="1661" y="216"/>
                                        </a:lnTo>
                                        <a:lnTo>
                                          <a:pt x="1680" y="223"/>
                                        </a:lnTo>
                                        <a:lnTo>
                                          <a:pt x="1694" y="227"/>
                                        </a:lnTo>
                                        <a:lnTo>
                                          <a:pt x="1704" y="231"/>
                                        </a:lnTo>
                                        <a:lnTo>
                                          <a:pt x="1708" y="232"/>
                                        </a:lnTo>
                                        <a:lnTo>
                                          <a:pt x="1727" y="239"/>
                                        </a:lnTo>
                                        <a:lnTo>
                                          <a:pt x="1743" y="248"/>
                                        </a:lnTo>
                                        <a:lnTo>
                                          <a:pt x="1758" y="257"/>
                                        </a:lnTo>
                                        <a:lnTo>
                                          <a:pt x="1771" y="268"/>
                                        </a:lnTo>
                                        <a:lnTo>
                                          <a:pt x="1780" y="282"/>
                                        </a:lnTo>
                                        <a:lnTo>
                                          <a:pt x="1787" y="297"/>
                                        </a:lnTo>
                                        <a:lnTo>
                                          <a:pt x="1789" y="316"/>
                                        </a:lnTo>
                                        <a:lnTo>
                                          <a:pt x="1788" y="333"/>
                                        </a:lnTo>
                                        <a:lnTo>
                                          <a:pt x="1785" y="348"/>
                                        </a:lnTo>
                                        <a:lnTo>
                                          <a:pt x="1779" y="361"/>
                                        </a:lnTo>
                                        <a:lnTo>
                                          <a:pt x="1770" y="372"/>
                                        </a:lnTo>
                                        <a:lnTo>
                                          <a:pt x="1758" y="382"/>
                                        </a:lnTo>
                                        <a:lnTo>
                                          <a:pt x="1740" y="392"/>
                                        </a:lnTo>
                                        <a:lnTo>
                                          <a:pt x="1716" y="401"/>
                                        </a:lnTo>
                                        <a:lnTo>
                                          <a:pt x="1651" y="423"/>
                                        </a:lnTo>
                                        <a:lnTo>
                                          <a:pt x="1585" y="445"/>
                                        </a:lnTo>
                                        <a:lnTo>
                                          <a:pt x="1519" y="464"/>
                                        </a:lnTo>
                                        <a:lnTo>
                                          <a:pt x="1502" y="469"/>
                                        </a:lnTo>
                                        <a:lnTo>
                                          <a:pt x="1489" y="476"/>
                                        </a:lnTo>
                                        <a:lnTo>
                                          <a:pt x="1480" y="485"/>
                                        </a:lnTo>
                                        <a:lnTo>
                                          <a:pt x="1473" y="496"/>
                                        </a:lnTo>
                                        <a:lnTo>
                                          <a:pt x="1470" y="511"/>
                                        </a:lnTo>
                                        <a:lnTo>
                                          <a:pt x="1469" y="528"/>
                                        </a:lnTo>
                                        <a:lnTo>
                                          <a:pt x="1471" y="845"/>
                                        </a:lnTo>
                                        <a:lnTo>
                                          <a:pt x="1471" y="862"/>
                                        </a:lnTo>
                                        <a:lnTo>
                                          <a:pt x="1469" y="879"/>
                                        </a:lnTo>
                                        <a:lnTo>
                                          <a:pt x="1465" y="895"/>
                                        </a:lnTo>
                                        <a:lnTo>
                                          <a:pt x="1458" y="910"/>
                                        </a:lnTo>
                                        <a:lnTo>
                                          <a:pt x="1448" y="924"/>
                                        </a:lnTo>
                                        <a:lnTo>
                                          <a:pt x="1434" y="938"/>
                                        </a:lnTo>
                                        <a:lnTo>
                                          <a:pt x="1416" y="950"/>
                                        </a:lnTo>
                                        <a:lnTo>
                                          <a:pt x="1394" y="961"/>
                                        </a:lnTo>
                                        <a:lnTo>
                                          <a:pt x="1366" y="971"/>
                                        </a:lnTo>
                                        <a:lnTo>
                                          <a:pt x="1303" y="989"/>
                                        </a:lnTo>
                                        <a:lnTo>
                                          <a:pt x="1245" y="1006"/>
                                        </a:lnTo>
                                        <a:lnTo>
                                          <a:pt x="1193" y="1021"/>
                                        </a:lnTo>
                                        <a:lnTo>
                                          <a:pt x="1144" y="1034"/>
                                        </a:lnTo>
                                        <a:lnTo>
                                          <a:pt x="1099" y="1046"/>
                                        </a:lnTo>
                                        <a:lnTo>
                                          <a:pt x="1058" y="1056"/>
                                        </a:lnTo>
                                        <a:lnTo>
                                          <a:pt x="1020" y="1064"/>
                                        </a:lnTo>
                                        <a:lnTo>
                                          <a:pt x="984" y="1070"/>
                                        </a:lnTo>
                                        <a:lnTo>
                                          <a:pt x="950" y="1075"/>
                                        </a:lnTo>
                                        <a:lnTo>
                                          <a:pt x="917" y="1078"/>
                                        </a:lnTo>
                                        <a:lnTo>
                                          <a:pt x="885" y="1079"/>
                                        </a:lnTo>
                                        <a:lnTo>
                                          <a:pt x="854" y="1078"/>
                                        </a:lnTo>
                                        <a:lnTo>
                                          <a:pt x="822" y="1076"/>
                                        </a:lnTo>
                                        <a:lnTo>
                                          <a:pt x="789" y="1072"/>
                                        </a:lnTo>
                                        <a:lnTo>
                                          <a:pt x="755" y="1067"/>
                                        </a:lnTo>
                                        <a:lnTo>
                                          <a:pt x="719" y="1059"/>
                                        </a:lnTo>
                                        <a:lnTo>
                                          <a:pt x="681" y="1050"/>
                                        </a:lnTo>
                                        <a:lnTo>
                                          <a:pt x="641" y="1040"/>
                                        </a:lnTo>
                                        <a:lnTo>
                                          <a:pt x="596" y="1027"/>
                                        </a:lnTo>
                                        <a:lnTo>
                                          <a:pt x="548" y="1013"/>
                                        </a:lnTo>
                                        <a:lnTo>
                                          <a:pt x="495" y="998"/>
                                        </a:lnTo>
                                        <a:lnTo>
                                          <a:pt x="438" y="980"/>
                                        </a:lnTo>
                                        <a:lnTo>
                                          <a:pt x="411" y="970"/>
                                        </a:lnTo>
                                        <a:lnTo>
                                          <a:pt x="387" y="957"/>
                                        </a:lnTo>
                                        <a:lnTo>
                                          <a:pt x="367" y="941"/>
                                        </a:lnTo>
                                        <a:lnTo>
                                          <a:pt x="351" y="922"/>
                                        </a:lnTo>
                                        <a:lnTo>
                                          <a:pt x="339" y="900"/>
                                        </a:lnTo>
                                        <a:lnTo>
                                          <a:pt x="332" y="875"/>
                                        </a:lnTo>
                                        <a:lnTo>
                                          <a:pt x="328" y="846"/>
                                        </a:lnTo>
                                        <a:lnTo>
                                          <a:pt x="329" y="814"/>
                                        </a:lnTo>
                                        <a:lnTo>
                                          <a:pt x="329" y="810"/>
                                        </a:lnTo>
                                        <a:lnTo>
                                          <a:pt x="329" y="800"/>
                                        </a:lnTo>
                                        <a:lnTo>
                                          <a:pt x="329" y="783"/>
                                        </a:lnTo>
                                        <a:lnTo>
                                          <a:pt x="329" y="763"/>
                                        </a:lnTo>
                                        <a:lnTo>
                                          <a:pt x="329" y="739"/>
                                        </a:lnTo>
                                        <a:lnTo>
                                          <a:pt x="329" y="713"/>
                                        </a:lnTo>
                                        <a:lnTo>
                                          <a:pt x="330" y="686"/>
                                        </a:lnTo>
                                        <a:lnTo>
                                          <a:pt x="330" y="658"/>
                                        </a:lnTo>
                                        <a:lnTo>
                                          <a:pt x="330" y="631"/>
                                        </a:lnTo>
                                        <a:lnTo>
                                          <a:pt x="331" y="605"/>
                                        </a:lnTo>
                                        <a:lnTo>
                                          <a:pt x="331" y="581"/>
                                        </a:lnTo>
                                        <a:lnTo>
                                          <a:pt x="332" y="562"/>
                                        </a:lnTo>
                                        <a:lnTo>
                                          <a:pt x="332" y="546"/>
                                        </a:lnTo>
                                        <a:lnTo>
                                          <a:pt x="332" y="536"/>
                                        </a:lnTo>
                                        <a:lnTo>
                                          <a:pt x="332" y="533"/>
                                        </a:lnTo>
                                        <a:lnTo>
                                          <a:pt x="331" y="514"/>
                                        </a:lnTo>
                                        <a:lnTo>
                                          <a:pt x="328" y="498"/>
                                        </a:lnTo>
                                        <a:lnTo>
                                          <a:pt x="321" y="486"/>
                                        </a:lnTo>
                                        <a:lnTo>
                                          <a:pt x="310" y="477"/>
                                        </a:lnTo>
                                        <a:lnTo>
                                          <a:pt x="296" y="469"/>
                                        </a:lnTo>
                                        <a:lnTo>
                                          <a:pt x="279" y="464"/>
                                        </a:lnTo>
                                        <a:lnTo>
                                          <a:pt x="242" y="454"/>
                                        </a:lnTo>
                                        <a:lnTo>
                                          <a:pt x="201" y="441"/>
                                        </a:lnTo>
                                        <a:lnTo>
                                          <a:pt x="156" y="428"/>
                                        </a:lnTo>
                                        <a:lnTo>
                                          <a:pt x="156" y="449"/>
                                        </a:lnTo>
                                        <a:lnTo>
                                          <a:pt x="156" y="473"/>
                                        </a:lnTo>
                                        <a:lnTo>
                                          <a:pt x="157" y="498"/>
                                        </a:lnTo>
                                        <a:lnTo>
                                          <a:pt x="157" y="523"/>
                                        </a:lnTo>
                                        <a:lnTo>
                                          <a:pt x="157" y="548"/>
                                        </a:lnTo>
                                        <a:lnTo>
                                          <a:pt x="157" y="571"/>
                                        </a:lnTo>
                                        <a:lnTo>
                                          <a:pt x="157" y="592"/>
                                        </a:lnTo>
                                        <a:lnTo>
                                          <a:pt x="158" y="610"/>
                                        </a:lnTo>
                                        <a:lnTo>
                                          <a:pt x="158" y="623"/>
                                        </a:lnTo>
                                        <a:lnTo>
                                          <a:pt x="158" y="632"/>
                                        </a:lnTo>
                                        <a:lnTo>
                                          <a:pt x="158" y="635"/>
                                        </a:lnTo>
                                        <a:lnTo>
                                          <a:pt x="160" y="650"/>
                                        </a:lnTo>
                                        <a:lnTo>
                                          <a:pt x="164" y="664"/>
                                        </a:lnTo>
                                        <a:lnTo>
                                          <a:pt x="171" y="679"/>
                                        </a:lnTo>
                                        <a:lnTo>
                                          <a:pt x="178" y="693"/>
                                        </a:lnTo>
                                        <a:lnTo>
                                          <a:pt x="185" y="706"/>
                                        </a:lnTo>
                                        <a:lnTo>
                                          <a:pt x="191" y="717"/>
                                        </a:lnTo>
                                        <a:lnTo>
                                          <a:pt x="197" y="725"/>
                                        </a:lnTo>
                                        <a:lnTo>
                                          <a:pt x="200" y="730"/>
                                        </a:lnTo>
                                        <a:lnTo>
                                          <a:pt x="220" y="772"/>
                                        </a:lnTo>
                                        <a:lnTo>
                                          <a:pt x="233" y="815"/>
                                        </a:lnTo>
                                        <a:lnTo>
                                          <a:pt x="240" y="859"/>
                                        </a:lnTo>
                                        <a:lnTo>
                                          <a:pt x="243" y="904"/>
                                        </a:lnTo>
                                        <a:lnTo>
                                          <a:pt x="241" y="951"/>
                                        </a:lnTo>
                                        <a:lnTo>
                                          <a:pt x="197" y="951"/>
                                        </a:lnTo>
                                        <a:lnTo>
                                          <a:pt x="149" y="951"/>
                                        </a:lnTo>
                                        <a:lnTo>
                                          <a:pt x="2" y="951"/>
                                        </a:lnTo>
                                        <a:lnTo>
                                          <a:pt x="1" y="920"/>
                                        </a:lnTo>
                                        <a:lnTo>
                                          <a:pt x="0" y="888"/>
                                        </a:lnTo>
                                        <a:lnTo>
                                          <a:pt x="2" y="857"/>
                                        </a:lnTo>
                                        <a:lnTo>
                                          <a:pt x="6" y="825"/>
                                        </a:lnTo>
                                        <a:lnTo>
                                          <a:pt x="14" y="793"/>
                                        </a:lnTo>
                                        <a:lnTo>
                                          <a:pt x="27" y="763"/>
                                        </a:lnTo>
                                        <a:lnTo>
                                          <a:pt x="45" y="733"/>
                                        </a:lnTo>
                                        <a:lnTo>
                                          <a:pt x="58" y="714"/>
                                        </a:lnTo>
                                        <a:lnTo>
                                          <a:pt x="69" y="697"/>
                                        </a:lnTo>
                                        <a:lnTo>
                                          <a:pt x="76" y="679"/>
                                        </a:lnTo>
                                        <a:lnTo>
                                          <a:pt x="82" y="658"/>
                                        </a:lnTo>
                                        <a:lnTo>
                                          <a:pt x="85" y="634"/>
                                        </a:lnTo>
                                        <a:lnTo>
                                          <a:pt x="85" y="631"/>
                                        </a:lnTo>
                                        <a:lnTo>
                                          <a:pt x="85" y="621"/>
                                        </a:lnTo>
                                        <a:lnTo>
                                          <a:pt x="85" y="606"/>
                                        </a:lnTo>
                                        <a:lnTo>
                                          <a:pt x="85" y="588"/>
                                        </a:lnTo>
                                        <a:lnTo>
                                          <a:pt x="85" y="566"/>
                                        </a:lnTo>
                                        <a:lnTo>
                                          <a:pt x="85" y="544"/>
                                        </a:lnTo>
                                        <a:lnTo>
                                          <a:pt x="85" y="520"/>
                                        </a:lnTo>
                                        <a:lnTo>
                                          <a:pt x="85" y="499"/>
                                        </a:lnTo>
                                        <a:lnTo>
                                          <a:pt x="85" y="478"/>
                                        </a:lnTo>
                                        <a:lnTo>
                                          <a:pt x="85" y="462"/>
                                        </a:lnTo>
                                        <a:lnTo>
                                          <a:pt x="85" y="449"/>
                                        </a:lnTo>
                                        <a:lnTo>
                                          <a:pt x="85" y="442"/>
                                        </a:lnTo>
                                        <a:lnTo>
                                          <a:pt x="84" y="433"/>
                                        </a:lnTo>
                                        <a:lnTo>
                                          <a:pt x="82" y="423"/>
                                        </a:lnTo>
                                        <a:lnTo>
                                          <a:pt x="79" y="413"/>
                                        </a:lnTo>
                                        <a:lnTo>
                                          <a:pt x="73" y="403"/>
                                        </a:lnTo>
                                        <a:lnTo>
                                          <a:pt x="64" y="395"/>
                                        </a:lnTo>
                                        <a:lnTo>
                                          <a:pt x="46" y="384"/>
                                        </a:lnTo>
                                        <a:lnTo>
                                          <a:pt x="32" y="371"/>
                                        </a:lnTo>
                                        <a:lnTo>
                                          <a:pt x="21" y="357"/>
                                        </a:lnTo>
                                        <a:lnTo>
                                          <a:pt x="14" y="341"/>
                                        </a:lnTo>
                                        <a:lnTo>
                                          <a:pt x="11" y="324"/>
                                        </a:lnTo>
                                        <a:lnTo>
                                          <a:pt x="14" y="304"/>
                                        </a:lnTo>
                                        <a:lnTo>
                                          <a:pt x="21" y="287"/>
                                        </a:lnTo>
                                        <a:lnTo>
                                          <a:pt x="31" y="272"/>
                                        </a:lnTo>
                                        <a:lnTo>
                                          <a:pt x="45" y="259"/>
                                        </a:lnTo>
                                        <a:lnTo>
                                          <a:pt x="60" y="248"/>
                                        </a:lnTo>
                                        <a:lnTo>
                                          <a:pt x="77" y="239"/>
                                        </a:lnTo>
                                        <a:lnTo>
                                          <a:pt x="93" y="232"/>
                                        </a:lnTo>
                                        <a:lnTo>
                                          <a:pt x="121" y="223"/>
                                        </a:lnTo>
                                        <a:lnTo>
                                          <a:pt x="154" y="212"/>
                                        </a:lnTo>
                                        <a:lnTo>
                                          <a:pt x="191" y="199"/>
                                        </a:lnTo>
                                        <a:lnTo>
                                          <a:pt x="231" y="186"/>
                                        </a:lnTo>
                                        <a:lnTo>
                                          <a:pt x="274" y="172"/>
                                        </a:lnTo>
                                        <a:lnTo>
                                          <a:pt x="319" y="157"/>
                                        </a:lnTo>
                                        <a:lnTo>
                                          <a:pt x="366" y="141"/>
                                        </a:lnTo>
                                        <a:lnTo>
                                          <a:pt x="414" y="126"/>
                                        </a:lnTo>
                                        <a:lnTo>
                                          <a:pt x="463" y="110"/>
                                        </a:lnTo>
                                        <a:lnTo>
                                          <a:pt x="510" y="95"/>
                                        </a:lnTo>
                                        <a:lnTo>
                                          <a:pt x="557" y="81"/>
                                        </a:lnTo>
                                        <a:lnTo>
                                          <a:pt x="602" y="67"/>
                                        </a:lnTo>
                                        <a:lnTo>
                                          <a:pt x="646" y="53"/>
                                        </a:lnTo>
                                        <a:lnTo>
                                          <a:pt x="686" y="41"/>
                                        </a:lnTo>
                                        <a:lnTo>
                                          <a:pt x="722" y="31"/>
                                        </a:lnTo>
                                        <a:lnTo>
                                          <a:pt x="754" y="22"/>
                                        </a:lnTo>
                                        <a:lnTo>
                                          <a:pt x="781" y="15"/>
                                        </a:lnTo>
                                        <a:lnTo>
                                          <a:pt x="830" y="5"/>
                                        </a:lnTo>
                                        <a:lnTo>
                                          <a:pt x="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Ícone de escolaridade"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escolaridade" id="0" name="image9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Educação</w:t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Análise e Desenvolvimento de Sistemas | UNIASSELVI | 2014 – 2017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Curso Tecnico em Informatica | IPUC | 2008 – 2010</w:t>
      </w:r>
    </w:p>
    <w:tbl>
      <w:tblPr>
        <w:tblStyle w:val="Table4"/>
        <w:tblW w:w="10574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18"/>
        <w:gridCol w:w="9756"/>
        <w:tblGridChange w:id="0">
          <w:tblGrid>
            <w:gridCol w:w="818"/>
            <w:gridCol w:w="9756"/>
          </w:tblGrid>
        </w:tblGridChange>
      </w:tblGrid>
      <w:tr>
        <w:trPr>
          <w:cantSplit w:val="0"/>
          <w:tblHeader w:val="0"/>
        </w:trP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Ícone de experiência"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Círculo do ícone de experiência" id="19" name="Shape 19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ímbolo do ícone de experiência" id="20" name="Shape 20"/>
                                <wps:spPr>
                                  <a:xfrm>
                                    <a:off x="50" y="51"/>
                                    <a:ext cx="74" cy="5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06" w="1395">
                                        <a:moveTo>
                                          <a:pt x="79" y="655"/>
                                        </a:moveTo>
                                        <a:lnTo>
                                          <a:pt x="79" y="1000"/>
                                        </a:lnTo>
                                        <a:lnTo>
                                          <a:pt x="81" y="1010"/>
                                        </a:lnTo>
                                        <a:lnTo>
                                          <a:pt x="87" y="1018"/>
                                        </a:lnTo>
                                        <a:lnTo>
                                          <a:pt x="97" y="1023"/>
                                        </a:lnTo>
                                        <a:lnTo>
                                          <a:pt x="107" y="1025"/>
                                        </a:lnTo>
                                        <a:lnTo>
                                          <a:pt x="1288" y="1025"/>
                                        </a:lnTo>
                                        <a:lnTo>
                                          <a:pt x="1299" y="1023"/>
                                        </a:lnTo>
                                        <a:lnTo>
                                          <a:pt x="1308" y="1018"/>
                                        </a:lnTo>
                                        <a:lnTo>
                                          <a:pt x="1314" y="1010"/>
                                        </a:lnTo>
                                        <a:lnTo>
                                          <a:pt x="1316" y="1000"/>
                                        </a:lnTo>
                                        <a:lnTo>
                                          <a:pt x="1316" y="655"/>
                                        </a:lnTo>
                                        <a:lnTo>
                                          <a:pt x="1301" y="667"/>
                                        </a:lnTo>
                                        <a:lnTo>
                                          <a:pt x="1288" y="675"/>
                                        </a:lnTo>
                                        <a:lnTo>
                                          <a:pt x="1276" y="681"/>
                                        </a:lnTo>
                                        <a:lnTo>
                                          <a:pt x="1263" y="685"/>
                                        </a:lnTo>
                                        <a:lnTo>
                                          <a:pt x="1234" y="690"/>
                                        </a:lnTo>
                                        <a:lnTo>
                                          <a:pt x="1205" y="691"/>
                                        </a:lnTo>
                                        <a:lnTo>
                                          <a:pt x="815" y="691"/>
                                        </a:lnTo>
                                        <a:lnTo>
                                          <a:pt x="815" y="756"/>
                                        </a:lnTo>
                                        <a:lnTo>
                                          <a:pt x="812" y="770"/>
                                        </a:lnTo>
                                        <a:lnTo>
                                          <a:pt x="803" y="781"/>
                                        </a:lnTo>
                                        <a:lnTo>
                                          <a:pt x="791" y="789"/>
                                        </a:lnTo>
                                        <a:lnTo>
                                          <a:pt x="776" y="792"/>
                                        </a:lnTo>
                                        <a:lnTo>
                                          <a:pt x="632" y="792"/>
                                        </a:lnTo>
                                        <a:lnTo>
                                          <a:pt x="617" y="789"/>
                                        </a:lnTo>
                                        <a:lnTo>
                                          <a:pt x="605" y="781"/>
                                        </a:lnTo>
                                        <a:lnTo>
                                          <a:pt x="596" y="770"/>
                                        </a:lnTo>
                                        <a:lnTo>
                                          <a:pt x="593" y="756"/>
                                        </a:lnTo>
                                        <a:lnTo>
                                          <a:pt x="593" y="691"/>
                                        </a:lnTo>
                                        <a:lnTo>
                                          <a:pt x="203" y="691"/>
                                        </a:lnTo>
                                        <a:lnTo>
                                          <a:pt x="174" y="690"/>
                                        </a:lnTo>
                                        <a:lnTo>
                                          <a:pt x="145" y="685"/>
                                        </a:lnTo>
                                        <a:lnTo>
                                          <a:pt x="133" y="681"/>
                                        </a:lnTo>
                                        <a:lnTo>
                                          <a:pt x="119" y="675"/>
                                        </a:lnTo>
                                        <a:lnTo>
                                          <a:pt x="104" y="668"/>
                                        </a:lnTo>
                                        <a:lnTo>
                                          <a:pt x="91" y="661"/>
                                        </a:lnTo>
                                        <a:lnTo>
                                          <a:pt x="79" y="655"/>
                                        </a:lnTo>
                                        <a:close/>
                                        <a:moveTo>
                                          <a:pt x="1293" y="287"/>
                                        </a:moveTo>
                                        <a:lnTo>
                                          <a:pt x="109" y="288"/>
                                        </a:lnTo>
                                        <a:lnTo>
                                          <a:pt x="98" y="290"/>
                                        </a:lnTo>
                                        <a:lnTo>
                                          <a:pt x="89" y="295"/>
                                        </a:lnTo>
                                        <a:lnTo>
                                          <a:pt x="83" y="304"/>
                                        </a:lnTo>
                                        <a:lnTo>
                                          <a:pt x="80" y="313"/>
                                        </a:lnTo>
                                        <a:lnTo>
                                          <a:pt x="79" y="502"/>
                                        </a:lnTo>
                                        <a:lnTo>
                                          <a:pt x="82" y="523"/>
                                        </a:lnTo>
                                        <a:lnTo>
                                          <a:pt x="88" y="542"/>
                                        </a:lnTo>
                                        <a:lnTo>
                                          <a:pt x="99" y="559"/>
                                        </a:lnTo>
                                        <a:lnTo>
                                          <a:pt x="112" y="574"/>
                                        </a:lnTo>
                                        <a:lnTo>
                                          <a:pt x="122" y="580"/>
                                        </a:lnTo>
                                        <a:lnTo>
                                          <a:pt x="135" y="586"/>
                                        </a:lnTo>
                                        <a:lnTo>
                                          <a:pt x="148" y="591"/>
                                        </a:lnTo>
                                        <a:lnTo>
                                          <a:pt x="160" y="595"/>
                                        </a:lnTo>
                                        <a:lnTo>
                                          <a:pt x="181" y="601"/>
                                        </a:lnTo>
                                        <a:lnTo>
                                          <a:pt x="203" y="603"/>
                                        </a:lnTo>
                                        <a:lnTo>
                                          <a:pt x="593" y="603"/>
                                        </a:lnTo>
                                        <a:lnTo>
                                          <a:pt x="593" y="538"/>
                                        </a:lnTo>
                                        <a:lnTo>
                                          <a:pt x="596" y="525"/>
                                        </a:lnTo>
                                        <a:lnTo>
                                          <a:pt x="605" y="513"/>
                                        </a:lnTo>
                                        <a:lnTo>
                                          <a:pt x="617" y="505"/>
                                        </a:lnTo>
                                        <a:lnTo>
                                          <a:pt x="632" y="502"/>
                                        </a:lnTo>
                                        <a:lnTo>
                                          <a:pt x="776" y="502"/>
                                        </a:lnTo>
                                        <a:lnTo>
                                          <a:pt x="791" y="505"/>
                                        </a:lnTo>
                                        <a:lnTo>
                                          <a:pt x="803" y="513"/>
                                        </a:lnTo>
                                        <a:lnTo>
                                          <a:pt x="812" y="525"/>
                                        </a:lnTo>
                                        <a:lnTo>
                                          <a:pt x="815" y="538"/>
                                        </a:lnTo>
                                        <a:lnTo>
                                          <a:pt x="815" y="603"/>
                                        </a:lnTo>
                                        <a:lnTo>
                                          <a:pt x="1205" y="603"/>
                                        </a:lnTo>
                                        <a:lnTo>
                                          <a:pt x="1227" y="601"/>
                                        </a:lnTo>
                                        <a:lnTo>
                                          <a:pt x="1248" y="595"/>
                                        </a:lnTo>
                                        <a:lnTo>
                                          <a:pt x="1267" y="586"/>
                                        </a:lnTo>
                                        <a:lnTo>
                                          <a:pt x="1284" y="574"/>
                                        </a:lnTo>
                                        <a:lnTo>
                                          <a:pt x="1297" y="559"/>
                                        </a:lnTo>
                                        <a:lnTo>
                                          <a:pt x="1307" y="542"/>
                                        </a:lnTo>
                                        <a:lnTo>
                                          <a:pt x="1314" y="523"/>
                                        </a:lnTo>
                                        <a:lnTo>
                                          <a:pt x="1316" y="502"/>
                                        </a:lnTo>
                                        <a:lnTo>
                                          <a:pt x="1322" y="311"/>
                                        </a:lnTo>
                                        <a:lnTo>
                                          <a:pt x="1319" y="302"/>
                                        </a:lnTo>
                                        <a:lnTo>
                                          <a:pt x="1313" y="294"/>
                                        </a:lnTo>
                                        <a:lnTo>
                                          <a:pt x="1304" y="288"/>
                                        </a:lnTo>
                                        <a:lnTo>
                                          <a:pt x="1293" y="287"/>
                                        </a:lnTo>
                                        <a:close/>
                                        <a:moveTo>
                                          <a:pt x="510" y="80"/>
                                        </a:moveTo>
                                        <a:lnTo>
                                          <a:pt x="510" y="201"/>
                                        </a:lnTo>
                                        <a:lnTo>
                                          <a:pt x="900" y="201"/>
                                        </a:lnTo>
                                        <a:lnTo>
                                          <a:pt x="900" y="80"/>
                                        </a:lnTo>
                                        <a:lnTo>
                                          <a:pt x="510" y="80"/>
                                        </a:lnTo>
                                        <a:close/>
                                        <a:moveTo>
                                          <a:pt x="520" y="0"/>
                                        </a:moveTo>
                                        <a:lnTo>
                                          <a:pt x="888" y="0"/>
                                        </a:lnTo>
                                        <a:lnTo>
                                          <a:pt x="907" y="1"/>
                                        </a:lnTo>
                                        <a:lnTo>
                                          <a:pt x="925" y="6"/>
                                        </a:lnTo>
                                        <a:lnTo>
                                          <a:pt x="941" y="14"/>
                                        </a:lnTo>
                                        <a:lnTo>
                                          <a:pt x="954" y="25"/>
                                        </a:lnTo>
                                        <a:lnTo>
                                          <a:pt x="966" y="38"/>
                                        </a:lnTo>
                                        <a:lnTo>
                                          <a:pt x="975" y="52"/>
                                        </a:lnTo>
                                        <a:lnTo>
                                          <a:pt x="981" y="68"/>
                                        </a:lnTo>
                                        <a:lnTo>
                                          <a:pt x="983" y="85"/>
                                        </a:lnTo>
                                        <a:lnTo>
                                          <a:pt x="983" y="201"/>
                                        </a:lnTo>
                                        <a:lnTo>
                                          <a:pt x="1269" y="201"/>
                                        </a:lnTo>
                                        <a:lnTo>
                                          <a:pt x="1295" y="203"/>
                                        </a:lnTo>
                                        <a:lnTo>
                                          <a:pt x="1317" y="208"/>
                                        </a:lnTo>
                                        <a:lnTo>
                                          <a:pt x="1336" y="216"/>
                                        </a:lnTo>
                                        <a:lnTo>
                                          <a:pt x="1352" y="226"/>
                                        </a:lnTo>
                                        <a:lnTo>
                                          <a:pt x="1365" y="239"/>
                                        </a:lnTo>
                                        <a:lnTo>
                                          <a:pt x="1376" y="253"/>
                                        </a:lnTo>
                                        <a:lnTo>
                                          <a:pt x="1385" y="270"/>
                                        </a:lnTo>
                                        <a:lnTo>
                                          <a:pt x="1390" y="287"/>
                                        </a:lnTo>
                                        <a:lnTo>
                                          <a:pt x="1394" y="306"/>
                                        </a:lnTo>
                                        <a:lnTo>
                                          <a:pt x="1395" y="326"/>
                                        </a:lnTo>
                                        <a:lnTo>
                                          <a:pt x="1395" y="980"/>
                                        </a:lnTo>
                                        <a:lnTo>
                                          <a:pt x="1393" y="1006"/>
                                        </a:lnTo>
                                        <a:lnTo>
                                          <a:pt x="1387" y="1029"/>
                                        </a:lnTo>
                                        <a:lnTo>
                                          <a:pt x="1378" y="1049"/>
                                        </a:lnTo>
                                        <a:lnTo>
                                          <a:pt x="1366" y="1066"/>
                                        </a:lnTo>
                                        <a:lnTo>
                                          <a:pt x="1351" y="1080"/>
                                        </a:lnTo>
                                        <a:lnTo>
                                          <a:pt x="1333" y="1091"/>
                                        </a:lnTo>
                                        <a:lnTo>
                                          <a:pt x="1314" y="1099"/>
                                        </a:lnTo>
                                        <a:lnTo>
                                          <a:pt x="1292" y="1104"/>
                                        </a:lnTo>
                                        <a:lnTo>
                                          <a:pt x="1269" y="1106"/>
                                        </a:lnTo>
                                        <a:lnTo>
                                          <a:pt x="135" y="1106"/>
                                        </a:lnTo>
                                        <a:lnTo>
                                          <a:pt x="104" y="1105"/>
                                        </a:lnTo>
                                        <a:lnTo>
                                          <a:pt x="79" y="1101"/>
                                        </a:lnTo>
                                        <a:lnTo>
                                          <a:pt x="57" y="1094"/>
                                        </a:lnTo>
                                        <a:lnTo>
                                          <a:pt x="40" y="1085"/>
                                        </a:lnTo>
                                        <a:lnTo>
                                          <a:pt x="26" y="1073"/>
                                        </a:lnTo>
                                        <a:lnTo>
                                          <a:pt x="15" y="1059"/>
                                        </a:lnTo>
                                        <a:lnTo>
                                          <a:pt x="7" y="1042"/>
                                        </a:lnTo>
                                        <a:lnTo>
                                          <a:pt x="3" y="1024"/>
                                        </a:lnTo>
                                        <a:lnTo>
                                          <a:pt x="0" y="1003"/>
                                        </a:lnTo>
                                        <a:lnTo>
                                          <a:pt x="0" y="980"/>
                                        </a:lnTo>
                                        <a:lnTo>
                                          <a:pt x="0" y="326"/>
                                        </a:lnTo>
                                        <a:lnTo>
                                          <a:pt x="2" y="306"/>
                                        </a:lnTo>
                                        <a:lnTo>
                                          <a:pt x="6" y="287"/>
                                        </a:lnTo>
                                        <a:lnTo>
                                          <a:pt x="12" y="269"/>
                                        </a:lnTo>
                                        <a:lnTo>
                                          <a:pt x="20" y="252"/>
                                        </a:lnTo>
                                        <a:lnTo>
                                          <a:pt x="31" y="238"/>
                                        </a:lnTo>
                                        <a:lnTo>
                                          <a:pt x="45" y="225"/>
                                        </a:lnTo>
                                        <a:lnTo>
                                          <a:pt x="62" y="215"/>
                                        </a:lnTo>
                                        <a:lnTo>
                                          <a:pt x="82" y="207"/>
                                        </a:lnTo>
                                        <a:lnTo>
                                          <a:pt x="107" y="203"/>
                                        </a:lnTo>
                                        <a:lnTo>
                                          <a:pt x="135" y="201"/>
                                        </a:lnTo>
                                        <a:lnTo>
                                          <a:pt x="426" y="201"/>
                                        </a:lnTo>
                                        <a:lnTo>
                                          <a:pt x="426" y="85"/>
                                        </a:lnTo>
                                        <a:lnTo>
                                          <a:pt x="428" y="68"/>
                                        </a:lnTo>
                                        <a:lnTo>
                                          <a:pt x="433" y="52"/>
                                        </a:lnTo>
                                        <a:lnTo>
                                          <a:pt x="442" y="38"/>
                                        </a:lnTo>
                                        <a:lnTo>
                                          <a:pt x="454" y="25"/>
                                        </a:lnTo>
                                        <a:lnTo>
                                          <a:pt x="467" y="14"/>
                                        </a:lnTo>
                                        <a:lnTo>
                                          <a:pt x="483" y="6"/>
                                        </a:lnTo>
                                        <a:lnTo>
                                          <a:pt x="501" y="1"/>
                                        </a:lnTo>
                                        <a:lnTo>
                                          <a:pt x="5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Ícone de experiência"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experiência" id="0" name="image8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Experiência</w:t>
            </w:r>
          </w:p>
        </w:tc>
      </w:tr>
    </w:tbl>
    <w:p w:rsidR="00000000" w:rsidDel="00000000" w:rsidP="00000000" w:rsidRDefault="00000000" w:rsidRPr="00000000" w14:paraId="00000018">
      <w:pPr>
        <w:pStyle w:val="Heading2"/>
        <w:rPr>
          <w:color w:val="4c4c4c"/>
        </w:rPr>
      </w:pPr>
      <w:r w:rsidDel="00000000" w:rsidR="00000000" w:rsidRPr="00000000">
        <w:rPr>
          <w:rtl w:val="0"/>
        </w:rPr>
        <w:t xml:space="preserve">Software Engineer | </w:t>
      </w:r>
      <w:r w:rsidDel="00000000" w:rsidR="00000000" w:rsidRPr="00000000">
        <w:rPr>
          <w:b w:val="0"/>
          <w:color w:val="4c4c4c"/>
          <w:sz w:val="26"/>
          <w:szCs w:val="26"/>
          <w:rtl w:val="0"/>
        </w:rPr>
        <w:t xml:space="preserve">DBServer | Agosto 2020 – Atualmente.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Trabalho na construção de uma conta digital em uma Fintech nacional de grande porte, com métodos ágeis. Desenvolvimento de arquitetura, fluxos e rotinas do backend com micro-serviços atendendo de forma escalável e segura, totalmente na nuvem, com tecnologias de ponta .Net 5.0 e MongoDB, usando Azure Devops, pipelines, CI/CD, AKS, API-M, testes unitários e testes de Integração com times de mobile e UX, trabalhando com metodologias ágeis e squads.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color w:val="4c4c4c"/>
        </w:rPr>
      </w:pPr>
      <w:r w:rsidDel="00000000" w:rsidR="00000000" w:rsidRPr="00000000">
        <w:rPr>
          <w:rtl w:val="0"/>
        </w:rPr>
        <w:t xml:space="preserve">Senior Backend Developer | </w:t>
      </w:r>
      <w:r w:rsidDel="00000000" w:rsidR="00000000" w:rsidRPr="00000000">
        <w:rPr>
          <w:b w:val="0"/>
          <w:color w:val="4c4c4c"/>
          <w:sz w:val="26"/>
          <w:szCs w:val="26"/>
          <w:rtl w:val="0"/>
        </w:rPr>
        <w:t xml:space="preserve">Accera &amp; Neogrid | Agosto 2018 – Atualmente.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Trabalho com métodos ágeis. Desenvolvimento em ambiente windows/linux utilizando C# (.NET 4.5 e .NET Core), JS, Node JS, SQL Server, MongoDb, RabbitMQ, Redis, Docker, Python. Configuração e desenvolvimento em soluções serverless e serviços AWS, Azure e CI/CD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Senior Backend Developer | </w:t>
      </w:r>
      <w:r w:rsidDel="00000000" w:rsidR="00000000" w:rsidRPr="00000000">
        <w:rPr>
          <w:b w:val="0"/>
          <w:color w:val="4c4c4c"/>
          <w:sz w:val="26"/>
          <w:szCs w:val="26"/>
          <w:rtl w:val="0"/>
        </w:rPr>
        <w:t xml:space="preserve">PmWeb | Outubro 2017 – Agosto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Trabalho na criação e manutenção de rotinas ETL dos nossos clientes, alimentando a plataforma Responsys com volume gigante de dados para disparo de campanhas de e-mail marketing e estratégia de marketing digital. Desenvolvimento C#, AWS (Amazon), PL/SQL, Python, R, SVN entre outras.</w:t>
      </w:r>
    </w:p>
    <w:p w:rsidR="00000000" w:rsidDel="00000000" w:rsidP="00000000" w:rsidRDefault="00000000" w:rsidRPr="00000000" w14:paraId="0000002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Clientes Azul, Latam, Grupo B2W, Audi, Walmart, Renner, Avon, FastShop, HP, Wine, Lojas Colombo entre outros.</w:t>
      </w:r>
    </w:p>
    <w:p w:rsidR="00000000" w:rsidDel="00000000" w:rsidP="00000000" w:rsidRDefault="00000000" w:rsidRPr="00000000" w14:paraId="0000002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Pleno Backend Developer | </w:t>
      </w:r>
      <w:r w:rsidDel="00000000" w:rsidR="00000000" w:rsidRPr="00000000">
        <w:rPr>
          <w:b w:val="0"/>
          <w:color w:val="4c4c4c"/>
          <w:sz w:val="26"/>
          <w:szCs w:val="26"/>
          <w:rtl w:val="0"/>
        </w:rPr>
        <w:t xml:space="preserve">Prismatec | Maio 2016 – Outubro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Desenvolvimento C# com Visual Studio 2008/2012/2013 e 2015. Modelagem de dados, Uso de design patterns MVC e DDD. Soluções voltadas para internet utilizando as tecnologias: .Net, Nhibernate, Asp NET MVC, jQuery UI Bootstrap, Linq, MonoRail, Entity Framework, Simple Injector, PostgreSQL, Dapper.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Pleno PL/SQL Developer | </w:t>
      </w:r>
      <w:r w:rsidDel="00000000" w:rsidR="00000000" w:rsidRPr="00000000">
        <w:rPr>
          <w:b w:val="0"/>
          <w:color w:val="4c4c4c"/>
          <w:sz w:val="26"/>
          <w:szCs w:val="26"/>
          <w:rtl w:val="0"/>
        </w:rPr>
        <w:t xml:space="preserve">Ação Sistemas | Setembro 2015 – Maio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Construção de especificações técnicas baseado em projetos feitos pelos analistas de sistemas, participação de reuniões e atendimento ao cliente no suporte técnico. Nas demandas e necessidades do cliente tanto do setor privado como órgãos públicos, levantamento de processos e requisitos para o desenvolvimento de soluções em sistema de RH usando CMMI nível 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ab/>
        <w:t xml:space="preserve">Desenvolvimento PL/SQL, Leitura e criação de documentação de projetos e acompanhamento, Criação de Trigger, Procedures, Functions e Packages em Oracle g10.</w:t>
      </w:r>
    </w:p>
    <w:p w:rsidR="00000000" w:rsidDel="00000000" w:rsidP="00000000" w:rsidRDefault="00000000" w:rsidRPr="00000000" w14:paraId="0000002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Junior Web Developer | </w:t>
      </w:r>
      <w:r w:rsidDel="00000000" w:rsidR="00000000" w:rsidRPr="00000000">
        <w:rPr>
          <w:b w:val="0"/>
          <w:color w:val="4c4c4c"/>
          <w:sz w:val="26"/>
          <w:szCs w:val="26"/>
          <w:rtl w:val="0"/>
        </w:rPr>
        <w:t xml:space="preserve">TiSul | Abril 2012 – Abril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Construção de especificações técnicas baseado nas demandas e necessidades do cliente tanto do setor privado como órgãos públicos, levantamento de processos e requisitos para o desenvolvimento de soluções, sistemas de ponto eletrônico e controle de acesso.</w:t>
      </w:r>
    </w:p>
    <w:tbl>
      <w:tblPr>
        <w:tblStyle w:val="Table5"/>
        <w:tblW w:w="10574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18"/>
        <w:gridCol w:w="9756"/>
        <w:tblGridChange w:id="0">
          <w:tblGrid>
            <w:gridCol w:w="818"/>
            <w:gridCol w:w="9756"/>
          </w:tblGrid>
        </w:tblGridChange>
      </w:tblGrid>
      <w:tr>
        <w:trPr>
          <w:cantSplit w:val="0"/>
          <w:tblHeader w:val="0"/>
        </w:trP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Ícone de habilidades" id="1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Círculo do ícone de habilidades" id="28" name="Shape 28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ímbolo do ícone de habilidades parte 1" id="29" name="Shape 29"/>
                                <wps:spPr>
                                  <a:xfrm>
                                    <a:off x="109" y="111"/>
                                    <a:ext cx="4" cy="4"/>
                                  </a:xfrm>
                                  <a:custGeom>
                                    <a:rect b="b" l="l" r="r" t="t"/>
                                    <a:pathLst>
                                      <a:path extrusionOk="0" h="70" w="70">
                                        <a:moveTo>
                                          <a:pt x="35" y="0"/>
                                        </a:moveTo>
                                        <a:lnTo>
                                          <a:pt x="49" y="2"/>
                                        </a:lnTo>
                                        <a:lnTo>
                                          <a:pt x="60" y="10"/>
                                        </a:lnTo>
                                        <a:lnTo>
                                          <a:pt x="67" y="21"/>
                                        </a:lnTo>
                                        <a:lnTo>
                                          <a:pt x="70" y="35"/>
                                        </a:lnTo>
                                        <a:lnTo>
                                          <a:pt x="67" y="48"/>
                                        </a:lnTo>
                                        <a:lnTo>
                                          <a:pt x="60" y="60"/>
                                        </a:lnTo>
                                        <a:lnTo>
                                          <a:pt x="49" y="67"/>
                                        </a:lnTo>
                                        <a:lnTo>
                                          <a:pt x="35" y="70"/>
                                        </a:lnTo>
                                        <a:lnTo>
                                          <a:pt x="21" y="67"/>
                                        </a:lnTo>
                                        <a:lnTo>
                                          <a:pt x="10" y="60"/>
                                        </a:lnTo>
                                        <a:lnTo>
                                          <a:pt x="3" y="48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10" y="10"/>
                                        </a:lnTo>
                                        <a:lnTo>
                                          <a:pt x="21" y="2"/>
                                        </a:lnTo>
                                        <a:lnTo>
                                          <a:pt x="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ímbolo do ícone de habilidades parte 2" id="30" name="Shape 30"/>
                                <wps:spPr>
                                  <a:xfrm>
                                    <a:off x="49" y="51"/>
                                    <a:ext cx="72" cy="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1356" w="1362">
                                        <a:moveTo>
                                          <a:pt x="342" y="68"/>
                                        </a:moveTo>
                                        <a:lnTo>
                                          <a:pt x="400" y="128"/>
                                        </a:lnTo>
                                        <a:lnTo>
                                          <a:pt x="424" y="155"/>
                                        </a:lnTo>
                                        <a:lnTo>
                                          <a:pt x="444" y="181"/>
                                        </a:lnTo>
                                        <a:lnTo>
                                          <a:pt x="457" y="205"/>
                                        </a:lnTo>
                                        <a:lnTo>
                                          <a:pt x="465" y="229"/>
                                        </a:lnTo>
                                        <a:lnTo>
                                          <a:pt x="468" y="252"/>
                                        </a:lnTo>
                                        <a:lnTo>
                                          <a:pt x="467" y="274"/>
                                        </a:lnTo>
                                        <a:lnTo>
                                          <a:pt x="461" y="296"/>
                                        </a:lnTo>
                                        <a:lnTo>
                                          <a:pt x="450" y="319"/>
                                        </a:lnTo>
                                        <a:lnTo>
                                          <a:pt x="435" y="341"/>
                                        </a:lnTo>
                                        <a:lnTo>
                                          <a:pt x="417" y="366"/>
                                        </a:lnTo>
                                        <a:lnTo>
                                          <a:pt x="395" y="390"/>
                                        </a:lnTo>
                                        <a:lnTo>
                                          <a:pt x="370" y="416"/>
                                        </a:lnTo>
                                        <a:lnTo>
                                          <a:pt x="342" y="439"/>
                                        </a:lnTo>
                                        <a:lnTo>
                                          <a:pt x="314" y="456"/>
                                        </a:lnTo>
                                        <a:lnTo>
                                          <a:pt x="285" y="466"/>
                                        </a:lnTo>
                                        <a:lnTo>
                                          <a:pt x="256" y="470"/>
                                        </a:lnTo>
                                        <a:lnTo>
                                          <a:pt x="232" y="467"/>
                                        </a:lnTo>
                                        <a:lnTo>
                                          <a:pt x="209" y="461"/>
                                        </a:lnTo>
                                        <a:lnTo>
                                          <a:pt x="188" y="452"/>
                                        </a:lnTo>
                                        <a:lnTo>
                                          <a:pt x="169" y="441"/>
                                        </a:lnTo>
                                        <a:lnTo>
                                          <a:pt x="151" y="429"/>
                                        </a:lnTo>
                                        <a:lnTo>
                                          <a:pt x="136" y="416"/>
                                        </a:lnTo>
                                        <a:lnTo>
                                          <a:pt x="122" y="403"/>
                                        </a:lnTo>
                                        <a:lnTo>
                                          <a:pt x="70" y="352"/>
                                        </a:lnTo>
                                        <a:lnTo>
                                          <a:pt x="76" y="383"/>
                                        </a:lnTo>
                                        <a:lnTo>
                                          <a:pt x="87" y="413"/>
                                        </a:lnTo>
                                        <a:lnTo>
                                          <a:pt x="101" y="442"/>
                                        </a:lnTo>
                                        <a:lnTo>
                                          <a:pt x="121" y="471"/>
                                        </a:lnTo>
                                        <a:lnTo>
                                          <a:pt x="144" y="496"/>
                                        </a:lnTo>
                                        <a:lnTo>
                                          <a:pt x="170" y="517"/>
                                        </a:lnTo>
                                        <a:lnTo>
                                          <a:pt x="198" y="534"/>
                                        </a:lnTo>
                                        <a:lnTo>
                                          <a:pt x="228" y="545"/>
                                        </a:lnTo>
                                        <a:lnTo>
                                          <a:pt x="259" y="552"/>
                                        </a:lnTo>
                                        <a:lnTo>
                                          <a:pt x="301" y="558"/>
                                        </a:lnTo>
                                        <a:lnTo>
                                          <a:pt x="341" y="569"/>
                                        </a:lnTo>
                                        <a:lnTo>
                                          <a:pt x="379" y="583"/>
                                        </a:lnTo>
                                        <a:lnTo>
                                          <a:pt x="415" y="601"/>
                                        </a:lnTo>
                                        <a:lnTo>
                                          <a:pt x="450" y="624"/>
                                        </a:lnTo>
                                        <a:lnTo>
                                          <a:pt x="484" y="650"/>
                                        </a:lnTo>
                                        <a:lnTo>
                                          <a:pt x="517" y="681"/>
                                        </a:lnTo>
                                        <a:lnTo>
                                          <a:pt x="685" y="852"/>
                                        </a:lnTo>
                                        <a:lnTo>
                                          <a:pt x="855" y="1022"/>
                                        </a:lnTo>
                                        <a:lnTo>
                                          <a:pt x="1026" y="1189"/>
                                        </a:lnTo>
                                        <a:lnTo>
                                          <a:pt x="1068" y="1230"/>
                                        </a:lnTo>
                                        <a:lnTo>
                                          <a:pt x="1091" y="1251"/>
                                        </a:lnTo>
                                        <a:lnTo>
                                          <a:pt x="1113" y="1267"/>
                                        </a:lnTo>
                                        <a:lnTo>
                                          <a:pt x="1135" y="1279"/>
                                        </a:lnTo>
                                        <a:lnTo>
                                          <a:pt x="1155" y="1286"/>
                                        </a:lnTo>
                                        <a:lnTo>
                                          <a:pt x="1175" y="1288"/>
                                        </a:lnTo>
                                        <a:lnTo>
                                          <a:pt x="1198" y="1285"/>
                                        </a:lnTo>
                                        <a:lnTo>
                                          <a:pt x="1221" y="1276"/>
                                        </a:lnTo>
                                        <a:lnTo>
                                          <a:pt x="1245" y="1260"/>
                                        </a:lnTo>
                                        <a:lnTo>
                                          <a:pt x="1258" y="1249"/>
                                        </a:lnTo>
                                        <a:lnTo>
                                          <a:pt x="1271" y="1235"/>
                                        </a:lnTo>
                                        <a:lnTo>
                                          <a:pt x="1282" y="1219"/>
                                        </a:lnTo>
                                        <a:lnTo>
                                          <a:pt x="1290" y="1201"/>
                                        </a:lnTo>
                                        <a:lnTo>
                                          <a:pt x="1294" y="1180"/>
                                        </a:lnTo>
                                        <a:lnTo>
                                          <a:pt x="1292" y="1156"/>
                                        </a:lnTo>
                                        <a:lnTo>
                                          <a:pt x="1284" y="1131"/>
                                        </a:lnTo>
                                        <a:lnTo>
                                          <a:pt x="1270" y="1106"/>
                                        </a:lnTo>
                                        <a:lnTo>
                                          <a:pt x="1249" y="1082"/>
                                        </a:lnTo>
                                        <a:lnTo>
                                          <a:pt x="1108" y="939"/>
                                        </a:lnTo>
                                        <a:lnTo>
                                          <a:pt x="965" y="796"/>
                                        </a:lnTo>
                                        <a:lnTo>
                                          <a:pt x="804" y="635"/>
                                        </a:lnTo>
                                        <a:lnTo>
                                          <a:pt x="645" y="473"/>
                                        </a:lnTo>
                                        <a:lnTo>
                                          <a:pt x="627" y="453"/>
                                        </a:lnTo>
                                        <a:lnTo>
                                          <a:pt x="609" y="428"/>
                                        </a:lnTo>
                                        <a:lnTo>
                                          <a:pt x="593" y="400"/>
                                        </a:lnTo>
                                        <a:lnTo>
                                          <a:pt x="579" y="369"/>
                                        </a:lnTo>
                                        <a:lnTo>
                                          <a:pt x="570" y="334"/>
                                        </a:lnTo>
                                        <a:lnTo>
                                          <a:pt x="566" y="300"/>
                                        </a:lnTo>
                                        <a:lnTo>
                                          <a:pt x="562" y="263"/>
                                        </a:lnTo>
                                        <a:lnTo>
                                          <a:pt x="553" y="228"/>
                                        </a:lnTo>
                                        <a:lnTo>
                                          <a:pt x="540" y="195"/>
                                        </a:lnTo>
                                        <a:lnTo>
                                          <a:pt x="522" y="165"/>
                                        </a:lnTo>
                                        <a:lnTo>
                                          <a:pt x="500" y="139"/>
                                        </a:lnTo>
                                        <a:lnTo>
                                          <a:pt x="474" y="116"/>
                                        </a:lnTo>
                                        <a:lnTo>
                                          <a:pt x="445" y="97"/>
                                        </a:lnTo>
                                        <a:lnTo>
                                          <a:pt x="412" y="83"/>
                                        </a:lnTo>
                                        <a:lnTo>
                                          <a:pt x="378" y="73"/>
                                        </a:lnTo>
                                        <a:lnTo>
                                          <a:pt x="342" y="68"/>
                                        </a:lnTo>
                                        <a:close/>
                                        <a:moveTo>
                                          <a:pt x="327" y="0"/>
                                        </a:moveTo>
                                        <a:lnTo>
                                          <a:pt x="368" y="3"/>
                                        </a:lnTo>
                                        <a:lnTo>
                                          <a:pt x="407" y="10"/>
                                        </a:lnTo>
                                        <a:lnTo>
                                          <a:pt x="445" y="22"/>
                                        </a:lnTo>
                                        <a:lnTo>
                                          <a:pt x="480" y="39"/>
                                        </a:lnTo>
                                        <a:lnTo>
                                          <a:pt x="512" y="60"/>
                                        </a:lnTo>
                                        <a:lnTo>
                                          <a:pt x="541" y="84"/>
                                        </a:lnTo>
                                        <a:lnTo>
                                          <a:pt x="567" y="112"/>
                                        </a:lnTo>
                                        <a:lnTo>
                                          <a:pt x="589" y="144"/>
                                        </a:lnTo>
                                        <a:lnTo>
                                          <a:pt x="607" y="179"/>
                                        </a:lnTo>
                                        <a:lnTo>
                                          <a:pt x="620" y="216"/>
                                        </a:lnTo>
                                        <a:lnTo>
                                          <a:pt x="629" y="256"/>
                                        </a:lnTo>
                                        <a:lnTo>
                                          <a:pt x="633" y="298"/>
                                        </a:lnTo>
                                        <a:lnTo>
                                          <a:pt x="636" y="321"/>
                                        </a:lnTo>
                                        <a:lnTo>
                                          <a:pt x="642" y="343"/>
                                        </a:lnTo>
                                        <a:lnTo>
                                          <a:pt x="652" y="367"/>
                                        </a:lnTo>
                                        <a:lnTo>
                                          <a:pt x="664" y="389"/>
                                        </a:lnTo>
                                        <a:lnTo>
                                          <a:pt x="678" y="409"/>
                                        </a:lnTo>
                                        <a:lnTo>
                                          <a:pt x="693" y="426"/>
                                        </a:lnTo>
                                        <a:lnTo>
                                          <a:pt x="894" y="629"/>
                                        </a:lnTo>
                                        <a:lnTo>
                                          <a:pt x="1097" y="831"/>
                                        </a:lnTo>
                                        <a:lnTo>
                                          <a:pt x="1298" y="1035"/>
                                        </a:lnTo>
                                        <a:lnTo>
                                          <a:pt x="1322" y="1063"/>
                                        </a:lnTo>
                                        <a:lnTo>
                                          <a:pt x="1341" y="1092"/>
                                        </a:lnTo>
                                        <a:lnTo>
                                          <a:pt x="1353" y="1122"/>
                                        </a:lnTo>
                                        <a:lnTo>
                                          <a:pt x="1360" y="1152"/>
                                        </a:lnTo>
                                        <a:lnTo>
                                          <a:pt x="1362" y="1182"/>
                                        </a:lnTo>
                                        <a:lnTo>
                                          <a:pt x="1357" y="1211"/>
                                        </a:lnTo>
                                        <a:lnTo>
                                          <a:pt x="1348" y="1239"/>
                                        </a:lnTo>
                                        <a:lnTo>
                                          <a:pt x="1332" y="1265"/>
                                        </a:lnTo>
                                        <a:lnTo>
                                          <a:pt x="1312" y="1291"/>
                                        </a:lnTo>
                                        <a:lnTo>
                                          <a:pt x="1286" y="1314"/>
                                        </a:lnTo>
                                        <a:lnTo>
                                          <a:pt x="1259" y="1332"/>
                                        </a:lnTo>
                                        <a:lnTo>
                                          <a:pt x="1231" y="1345"/>
                                        </a:lnTo>
                                        <a:lnTo>
                                          <a:pt x="1203" y="1353"/>
                                        </a:lnTo>
                                        <a:lnTo>
                                          <a:pt x="1175" y="1356"/>
                                        </a:lnTo>
                                        <a:lnTo>
                                          <a:pt x="1145" y="1353"/>
                                        </a:lnTo>
                                        <a:lnTo>
                                          <a:pt x="1114" y="1343"/>
                                        </a:lnTo>
                                        <a:lnTo>
                                          <a:pt x="1083" y="1328"/>
                                        </a:lnTo>
                                        <a:lnTo>
                                          <a:pt x="1052" y="1306"/>
                                        </a:lnTo>
                                        <a:lnTo>
                                          <a:pt x="1020" y="1278"/>
                                        </a:lnTo>
                                        <a:lnTo>
                                          <a:pt x="835" y="1097"/>
                                        </a:lnTo>
                                        <a:lnTo>
                                          <a:pt x="651" y="914"/>
                                        </a:lnTo>
                                        <a:lnTo>
                                          <a:pt x="468" y="729"/>
                                        </a:lnTo>
                                        <a:lnTo>
                                          <a:pt x="442" y="703"/>
                                        </a:lnTo>
                                        <a:lnTo>
                                          <a:pt x="413" y="681"/>
                                        </a:lnTo>
                                        <a:lnTo>
                                          <a:pt x="385" y="662"/>
                                        </a:lnTo>
                                        <a:lnTo>
                                          <a:pt x="355" y="646"/>
                                        </a:lnTo>
                                        <a:lnTo>
                                          <a:pt x="323" y="634"/>
                                        </a:lnTo>
                                        <a:lnTo>
                                          <a:pt x="289" y="625"/>
                                        </a:lnTo>
                                        <a:lnTo>
                                          <a:pt x="252" y="619"/>
                                        </a:lnTo>
                                        <a:lnTo>
                                          <a:pt x="214" y="611"/>
                                        </a:lnTo>
                                        <a:lnTo>
                                          <a:pt x="178" y="599"/>
                                        </a:lnTo>
                                        <a:lnTo>
                                          <a:pt x="145" y="581"/>
                                        </a:lnTo>
                                        <a:lnTo>
                                          <a:pt x="114" y="560"/>
                                        </a:lnTo>
                                        <a:lnTo>
                                          <a:pt x="86" y="534"/>
                                        </a:lnTo>
                                        <a:lnTo>
                                          <a:pt x="62" y="505"/>
                                        </a:lnTo>
                                        <a:lnTo>
                                          <a:pt x="41" y="474"/>
                                        </a:lnTo>
                                        <a:lnTo>
                                          <a:pt x="24" y="440"/>
                                        </a:lnTo>
                                        <a:lnTo>
                                          <a:pt x="12" y="404"/>
                                        </a:lnTo>
                                        <a:lnTo>
                                          <a:pt x="4" y="366"/>
                                        </a:lnTo>
                                        <a:lnTo>
                                          <a:pt x="0" y="327"/>
                                        </a:lnTo>
                                        <a:lnTo>
                                          <a:pt x="2" y="289"/>
                                        </a:lnTo>
                                        <a:lnTo>
                                          <a:pt x="9" y="250"/>
                                        </a:lnTo>
                                        <a:lnTo>
                                          <a:pt x="22" y="212"/>
                                        </a:lnTo>
                                        <a:lnTo>
                                          <a:pt x="72" y="260"/>
                                        </a:lnTo>
                                        <a:lnTo>
                                          <a:pt x="121" y="307"/>
                                        </a:lnTo>
                                        <a:lnTo>
                                          <a:pt x="169" y="353"/>
                                        </a:lnTo>
                                        <a:lnTo>
                                          <a:pt x="188" y="371"/>
                                        </a:lnTo>
                                        <a:lnTo>
                                          <a:pt x="206" y="385"/>
                                        </a:lnTo>
                                        <a:lnTo>
                                          <a:pt x="223" y="394"/>
                                        </a:lnTo>
                                        <a:lnTo>
                                          <a:pt x="240" y="400"/>
                                        </a:lnTo>
                                        <a:lnTo>
                                          <a:pt x="256" y="402"/>
                                        </a:lnTo>
                                        <a:lnTo>
                                          <a:pt x="272" y="400"/>
                                        </a:lnTo>
                                        <a:lnTo>
                                          <a:pt x="289" y="393"/>
                                        </a:lnTo>
                                        <a:lnTo>
                                          <a:pt x="306" y="383"/>
                                        </a:lnTo>
                                        <a:lnTo>
                                          <a:pt x="323" y="368"/>
                                        </a:lnTo>
                                        <a:lnTo>
                                          <a:pt x="345" y="344"/>
                                        </a:lnTo>
                                        <a:lnTo>
                                          <a:pt x="363" y="325"/>
                                        </a:lnTo>
                                        <a:lnTo>
                                          <a:pt x="378" y="307"/>
                                        </a:lnTo>
                                        <a:lnTo>
                                          <a:pt x="389" y="291"/>
                                        </a:lnTo>
                                        <a:lnTo>
                                          <a:pt x="396" y="276"/>
                                        </a:lnTo>
                                        <a:lnTo>
                                          <a:pt x="400" y="263"/>
                                        </a:lnTo>
                                        <a:lnTo>
                                          <a:pt x="400" y="249"/>
                                        </a:lnTo>
                                        <a:lnTo>
                                          <a:pt x="397" y="236"/>
                                        </a:lnTo>
                                        <a:lnTo>
                                          <a:pt x="391" y="222"/>
                                        </a:lnTo>
                                        <a:lnTo>
                                          <a:pt x="381" y="208"/>
                                        </a:lnTo>
                                        <a:lnTo>
                                          <a:pt x="368" y="192"/>
                                        </a:lnTo>
                                        <a:lnTo>
                                          <a:pt x="352" y="175"/>
                                        </a:lnTo>
                                        <a:lnTo>
                                          <a:pt x="303" y="125"/>
                                        </a:lnTo>
                                        <a:lnTo>
                                          <a:pt x="254" y="75"/>
                                        </a:lnTo>
                                        <a:lnTo>
                                          <a:pt x="204" y="23"/>
                                        </a:lnTo>
                                        <a:lnTo>
                                          <a:pt x="246" y="10"/>
                                        </a:lnTo>
                                        <a:lnTo>
                                          <a:pt x="287" y="3"/>
                                        </a:lnTo>
                                        <a:lnTo>
                                          <a:pt x="32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ímbolo do ícone de habilidades parte 3" id="31" name="Shape 31"/>
                                <wps:spPr>
                                  <a:xfrm>
                                    <a:off x="89" y="49"/>
                                    <a:ext cx="34" cy="34"/>
                                  </a:xfrm>
                                  <a:custGeom>
                                    <a:rect b="b" l="l" r="r" t="t"/>
                                    <a:pathLst>
                                      <a:path extrusionOk="0" h="662" w="640">
                                        <a:moveTo>
                                          <a:pt x="451" y="0"/>
                                        </a:moveTo>
                                        <a:lnTo>
                                          <a:pt x="480" y="3"/>
                                        </a:lnTo>
                                        <a:lnTo>
                                          <a:pt x="508" y="10"/>
                                        </a:lnTo>
                                        <a:lnTo>
                                          <a:pt x="536" y="22"/>
                                        </a:lnTo>
                                        <a:lnTo>
                                          <a:pt x="562" y="38"/>
                                        </a:lnTo>
                                        <a:lnTo>
                                          <a:pt x="586" y="58"/>
                                        </a:lnTo>
                                        <a:lnTo>
                                          <a:pt x="606" y="80"/>
                                        </a:lnTo>
                                        <a:lnTo>
                                          <a:pt x="621" y="104"/>
                                        </a:lnTo>
                                        <a:lnTo>
                                          <a:pt x="631" y="129"/>
                                        </a:lnTo>
                                        <a:lnTo>
                                          <a:pt x="638" y="156"/>
                                        </a:lnTo>
                                        <a:lnTo>
                                          <a:pt x="640" y="183"/>
                                        </a:lnTo>
                                        <a:lnTo>
                                          <a:pt x="638" y="211"/>
                                        </a:lnTo>
                                        <a:lnTo>
                                          <a:pt x="632" y="239"/>
                                        </a:lnTo>
                                        <a:lnTo>
                                          <a:pt x="622" y="266"/>
                                        </a:lnTo>
                                        <a:lnTo>
                                          <a:pt x="607" y="291"/>
                                        </a:lnTo>
                                        <a:lnTo>
                                          <a:pt x="588" y="316"/>
                                        </a:lnTo>
                                        <a:lnTo>
                                          <a:pt x="576" y="329"/>
                                        </a:lnTo>
                                        <a:lnTo>
                                          <a:pt x="561" y="344"/>
                                        </a:lnTo>
                                        <a:lnTo>
                                          <a:pt x="545" y="361"/>
                                        </a:lnTo>
                                        <a:lnTo>
                                          <a:pt x="526" y="380"/>
                                        </a:lnTo>
                                        <a:lnTo>
                                          <a:pt x="506" y="401"/>
                                        </a:lnTo>
                                        <a:lnTo>
                                          <a:pt x="485" y="422"/>
                                        </a:lnTo>
                                        <a:lnTo>
                                          <a:pt x="463" y="444"/>
                                        </a:lnTo>
                                        <a:lnTo>
                                          <a:pt x="441" y="466"/>
                                        </a:lnTo>
                                        <a:lnTo>
                                          <a:pt x="418" y="488"/>
                                        </a:lnTo>
                                        <a:lnTo>
                                          <a:pt x="395" y="510"/>
                                        </a:lnTo>
                                        <a:lnTo>
                                          <a:pt x="373" y="532"/>
                                        </a:lnTo>
                                        <a:lnTo>
                                          <a:pt x="351" y="553"/>
                                        </a:lnTo>
                                        <a:lnTo>
                                          <a:pt x="330" y="573"/>
                                        </a:lnTo>
                                        <a:lnTo>
                                          <a:pt x="311" y="591"/>
                                        </a:lnTo>
                                        <a:lnTo>
                                          <a:pt x="293" y="608"/>
                                        </a:lnTo>
                                        <a:lnTo>
                                          <a:pt x="277" y="624"/>
                                        </a:lnTo>
                                        <a:lnTo>
                                          <a:pt x="263" y="637"/>
                                        </a:lnTo>
                                        <a:lnTo>
                                          <a:pt x="252" y="647"/>
                                        </a:lnTo>
                                        <a:lnTo>
                                          <a:pt x="244" y="655"/>
                                        </a:lnTo>
                                        <a:lnTo>
                                          <a:pt x="239" y="660"/>
                                        </a:lnTo>
                                        <a:lnTo>
                                          <a:pt x="237" y="662"/>
                                        </a:lnTo>
                                        <a:lnTo>
                                          <a:pt x="182" y="610"/>
                                        </a:lnTo>
                                        <a:lnTo>
                                          <a:pt x="183" y="609"/>
                                        </a:lnTo>
                                        <a:lnTo>
                                          <a:pt x="189" y="604"/>
                                        </a:lnTo>
                                        <a:lnTo>
                                          <a:pt x="197" y="596"/>
                                        </a:lnTo>
                                        <a:lnTo>
                                          <a:pt x="208" y="585"/>
                                        </a:lnTo>
                                        <a:lnTo>
                                          <a:pt x="222" y="572"/>
                                        </a:lnTo>
                                        <a:lnTo>
                                          <a:pt x="239" y="557"/>
                                        </a:lnTo>
                                        <a:lnTo>
                                          <a:pt x="256" y="540"/>
                                        </a:lnTo>
                                        <a:lnTo>
                                          <a:pt x="276" y="521"/>
                                        </a:lnTo>
                                        <a:lnTo>
                                          <a:pt x="296" y="501"/>
                                        </a:lnTo>
                                        <a:lnTo>
                                          <a:pt x="318" y="481"/>
                                        </a:lnTo>
                                        <a:lnTo>
                                          <a:pt x="340" y="459"/>
                                        </a:lnTo>
                                        <a:lnTo>
                                          <a:pt x="363" y="437"/>
                                        </a:lnTo>
                                        <a:lnTo>
                                          <a:pt x="386" y="415"/>
                                        </a:lnTo>
                                        <a:lnTo>
                                          <a:pt x="408" y="392"/>
                                        </a:lnTo>
                                        <a:lnTo>
                                          <a:pt x="430" y="370"/>
                                        </a:lnTo>
                                        <a:lnTo>
                                          <a:pt x="451" y="349"/>
                                        </a:lnTo>
                                        <a:lnTo>
                                          <a:pt x="471" y="330"/>
                                        </a:lnTo>
                                        <a:lnTo>
                                          <a:pt x="489" y="311"/>
                                        </a:lnTo>
                                        <a:lnTo>
                                          <a:pt x="506" y="294"/>
                                        </a:lnTo>
                                        <a:lnTo>
                                          <a:pt x="520" y="279"/>
                                        </a:lnTo>
                                        <a:lnTo>
                                          <a:pt x="532" y="265"/>
                                        </a:lnTo>
                                        <a:lnTo>
                                          <a:pt x="549" y="244"/>
                                        </a:lnTo>
                                        <a:lnTo>
                                          <a:pt x="560" y="221"/>
                                        </a:lnTo>
                                        <a:lnTo>
                                          <a:pt x="565" y="198"/>
                                        </a:lnTo>
                                        <a:lnTo>
                                          <a:pt x="565" y="174"/>
                                        </a:lnTo>
                                        <a:lnTo>
                                          <a:pt x="560" y="152"/>
                                        </a:lnTo>
                                        <a:lnTo>
                                          <a:pt x="550" y="131"/>
                                        </a:lnTo>
                                        <a:lnTo>
                                          <a:pt x="534" y="112"/>
                                        </a:lnTo>
                                        <a:lnTo>
                                          <a:pt x="519" y="99"/>
                                        </a:lnTo>
                                        <a:lnTo>
                                          <a:pt x="503" y="89"/>
                                        </a:lnTo>
                                        <a:lnTo>
                                          <a:pt x="485" y="81"/>
                                        </a:lnTo>
                                        <a:lnTo>
                                          <a:pt x="466" y="76"/>
                                        </a:lnTo>
                                        <a:lnTo>
                                          <a:pt x="447" y="74"/>
                                        </a:lnTo>
                                        <a:lnTo>
                                          <a:pt x="428" y="75"/>
                                        </a:lnTo>
                                        <a:lnTo>
                                          <a:pt x="409" y="81"/>
                                        </a:lnTo>
                                        <a:lnTo>
                                          <a:pt x="391" y="90"/>
                                        </a:lnTo>
                                        <a:lnTo>
                                          <a:pt x="374" y="104"/>
                                        </a:lnTo>
                                        <a:lnTo>
                                          <a:pt x="360" y="119"/>
                                        </a:lnTo>
                                        <a:lnTo>
                                          <a:pt x="343" y="137"/>
                                        </a:lnTo>
                                        <a:lnTo>
                                          <a:pt x="325" y="158"/>
                                        </a:lnTo>
                                        <a:lnTo>
                                          <a:pt x="305" y="181"/>
                                        </a:lnTo>
                                        <a:lnTo>
                                          <a:pt x="284" y="206"/>
                                        </a:lnTo>
                                        <a:lnTo>
                                          <a:pt x="262" y="233"/>
                                        </a:lnTo>
                                        <a:lnTo>
                                          <a:pt x="239" y="260"/>
                                        </a:lnTo>
                                        <a:lnTo>
                                          <a:pt x="216" y="288"/>
                                        </a:lnTo>
                                        <a:lnTo>
                                          <a:pt x="193" y="315"/>
                                        </a:lnTo>
                                        <a:lnTo>
                                          <a:pt x="171" y="342"/>
                                        </a:lnTo>
                                        <a:lnTo>
                                          <a:pt x="150" y="369"/>
                                        </a:lnTo>
                                        <a:lnTo>
                                          <a:pt x="130" y="393"/>
                                        </a:lnTo>
                                        <a:lnTo>
                                          <a:pt x="112" y="417"/>
                                        </a:lnTo>
                                        <a:lnTo>
                                          <a:pt x="96" y="437"/>
                                        </a:lnTo>
                                        <a:lnTo>
                                          <a:pt x="82" y="454"/>
                                        </a:lnTo>
                                        <a:lnTo>
                                          <a:pt x="70" y="468"/>
                                        </a:lnTo>
                                        <a:lnTo>
                                          <a:pt x="61" y="478"/>
                                        </a:lnTo>
                                        <a:lnTo>
                                          <a:pt x="0" y="424"/>
                                        </a:lnTo>
                                        <a:lnTo>
                                          <a:pt x="7" y="416"/>
                                        </a:lnTo>
                                        <a:lnTo>
                                          <a:pt x="17" y="404"/>
                                        </a:lnTo>
                                        <a:lnTo>
                                          <a:pt x="30" y="388"/>
                                        </a:lnTo>
                                        <a:lnTo>
                                          <a:pt x="45" y="370"/>
                                        </a:lnTo>
                                        <a:lnTo>
                                          <a:pt x="61" y="350"/>
                                        </a:lnTo>
                                        <a:lnTo>
                                          <a:pt x="80" y="328"/>
                                        </a:lnTo>
                                        <a:lnTo>
                                          <a:pt x="100" y="305"/>
                                        </a:lnTo>
                                        <a:lnTo>
                                          <a:pt x="120" y="280"/>
                                        </a:lnTo>
                                        <a:lnTo>
                                          <a:pt x="142" y="254"/>
                                        </a:lnTo>
                                        <a:lnTo>
                                          <a:pt x="164" y="228"/>
                                        </a:lnTo>
                                        <a:lnTo>
                                          <a:pt x="186" y="201"/>
                                        </a:lnTo>
                                        <a:lnTo>
                                          <a:pt x="208" y="176"/>
                                        </a:lnTo>
                                        <a:lnTo>
                                          <a:pt x="230" y="151"/>
                                        </a:lnTo>
                                        <a:lnTo>
                                          <a:pt x="252" y="127"/>
                                        </a:lnTo>
                                        <a:lnTo>
                                          <a:pt x="271" y="104"/>
                                        </a:lnTo>
                                        <a:lnTo>
                                          <a:pt x="290" y="84"/>
                                        </a:lnTo>
                                        <a:lnTo>
                                          <a:pt x="307" y="66"/>
                                        </a:lnTo>
                                        <a:lnTo>
                                          <a:pt x="321" y="51"/>
                                        </a:lnTo>
                                        <a:lnTo>
                                          <a:pt x="344" y="32"/>
                                        </a:lnTo>
                                        <a:lnTo>
                                          <a:pt x="369" y="17"/>
                                        </a:lnTo>
                                        <a:lnTo>
                                          <a:pt x="395" y="7"/>
                                        </a:lnTo>
                                        <a:lnTo>
                                          <a:pt x="423" y="1"/>
                                        </a:lnTo>
                                        <a:lnTo>
                                          <a:pt x="45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ímbolo do ícone de habilidades parte 4" id="32" name="Shape 32"/>
                                <wps:spPr>
                                  <a:xfrm>
                                    <a:off x="52" y="93"/>
                                    <a:ext cx="30" cy="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601" w="578">
                                        <a:moveTo>
                                          <a:pt x="366" y="0"/>
                                        </a:moveTo>
                                        <a:lnTo>
                                          <a:pt x="424" y="58"/>
                                        </a:lnTo>
                                        <a:lnTo>
                                          <a:pt x="232" y="281"/>
                                        </a:lnTo>
                                        <a:lnTo>
                                          <a:pt x="222" y="284"/>
                                        </a:lnTo>
                                        <a:lnTo>
                                          <a:pt x="201" y="293"/>
                                        </a:lnTo>
                                        <a:lnTo>
                                          <a:pt x="182" y="307"/>
                                        </a:lnTo>
                                        <a:lnTo>
                                          <a:pt x="164" y="325"/>
                                        </a:lnTo>
                                        <a:lnTo>
                                          <a:pt x="147" y="346"/>
                                        </a:lnTo>
                                        <a:lnTo>
                                          <a:pt x="132" y="369"/>
                                        </a:lnTo>
                                        <a:lnTo>
                                          <a:pt x="119" y="394"/>
                                        </a:lnTo>
                                        <a:lnTo>
                                          <a:pt x="106" y="420"/>
                                        </a:lnTo>
                                        <a:lnTo>
                                          <a:pt x="96" y="446"/>
                                        </a:lnTo>
                                        <a:lnTo>
                                          <a:pt x="87" y="471"/>
                                        </a:lnTo>
                                        <a:lnTo>
                                          <a:pt x="79" y="494"/>
                                        </a:lnTo>
                                        <a:lnTo>
                                          <a:pt x="73" y="515"/>
                                        </a:lnTo>
                                        <a:lnTo>
                                          <a:pt x="69" y="533"/>
                                        </a:lnTo>
                                        <a:lnTo>
                                          <a:pt x="77" y="533"/>
                                        </a:lnTo>
                                        <a:lnTo>
                                          <a:pt x="103" y="523"/>
                                        </a:lnTo>
                                        <a:lnTo>
                                          <a:pt x="132" y="511"/>
                                        </a:lnTo>
                                        <a:lnTo>
                                          <a:pt x="161" y="497"/>
                                        </a:lnTo>
                                        <a:lnTo>
                                          <a:pt x="191" y="481"/>
                                        </a:lnTo>
                                        <a:lnTo>
                                          <a:pt x="219" y="463"/>
                                        </a:lnTo>
                                        <a:lnTo>
                                          <a:pt x="245" y="445"/>
                                        </a:lnTo>
                                        <a:lnTo>
                                          <a:pt x="268" y="425"/>
                                        </a:lnTo>
                                        <a:lnTo>
                                          <a:pt x="286" y="405"/>
                                        </a:lnTo>
                                        <a:lnTo>
                                          <a:pt x="298" y="384"/>
                                        </a:lnTo>
                                        <a:lnTo>
                                          <a:pt x="304" y="363"/>
                                        </a:lnTo>
                                        <a:lnTo>
                                          <a:pt x="306" y="349"/>
                                        </a:lnTo>
                                        <a:lnTo>
                                          <a:pt x="519" y="146"/>
                                        </a:lnTo>
                                        <a:lnTo>
                                          <a:pt x="578" y="206"/>
                                        </a:lnTo>
                                        <a:lnTo>
                                          <a:pt x="376" y="387"/>
                                        </a:lnTo>
                                        <a:lnTo>
                                          <a:pt x="367" y="415"/>
                                        </a:lnTo>
                                        <a:lnTo>
                                          <a:pt x="353" y="440"/>
                                        </a:lnTo>
                                        <a:lnTo>
                                          <a:pt x="335" y="464"/>
                                        </a:lnTo>
                                        <a:lnTo>
                                          <a:pt x="314" y="485"/>
                                        </a:lnTo>
                                        <a:lnTo>
                                          <a:pt x="290" y="505"/>
                                        </a:lnTo>
                                        <a:lnTo>
                                          <a:pt x="266" y="523"/>
                                        </a:lnTo>
                                        <a:lnTo>
                                          <a:pt x="241" y="538"/>
                                        </a:lnTo>
                                        <a:lnTo>
                                          <a:pt x="216" y="552"/>
                                        </a:lnTo>
                                        <a:lnTo>
                                          <a:pt x="193" y="563"/>
                                        </a:lnTo>
                                        <a:lnTo>
                                          <a:pt x="172" y="573"/>
                                        </a:lnTo>
                                        <a:lnTo>
                                          <a:pt x="153" y="580"/>
                                        </a:lnTo>
                                        <a:lnTo>
                                          <a:pt x="139" y="586"/>
                                        </a:lnTo>
                                        <a:lnTo>
                                          <a:pt x="129" y="589"/>
                                        </a:lnTo>
                                        <a:lnTo>
                                          <a:pt x="118" y="592"/>
                                        </a:lnTo>
                                        <a:lnTo>
                                          <a:pt x="104" y="595"/>
                                        </a:lnTo>
                                        <a:lnTo>
                                          <a:pt x="88" y="598"/>
                                        </a:lnTo>
                                        <a:lnTo>
                                          <a:pt x="72" y="600"/>
                                        </a:lnTo>
                                        <a:lnTo>
                                          <a:pt x="55" y="601"/>
                                        </a:lnTo>
                                        <a:lnTo>
                                          <a:pt x="40" y="601"/>
                                        </a:lnTo>
                                        <a:lnTo>
                                          <a:pt x="27" y="599"/>
                                        </a:lnTo>
                                        <a:lnTo>
                                          <a:pt x="16" y="595"/>
                                        </a:lnTo>
                                        <a:lnTo>
                                          <a:pt x="10" y="590"/>
                                        </a:lnTo>
                                        <a:lnTo>
                                          <a:pt x="5" y="580"/>
                                        </a:lnTo>
                                        <a:lnTo>
                                          <a:pt x="2" y="566"/>
                                        </a:lnTo>
                                        <a:lnTo>
                                          <a:pt x="1" y="551"/>
                                        </a:lnTo>
                                        <a:lnTo>
                                          <a:pt x="0" y="535"/>
                                        </a:lnTo>
                                        <a:lnTo>
                                          <a:pt x="1" y="520"/>
                                        </a:lnTo>
                                        <a:lnTo>
                                          <a:pt x="2" y="505"/>
                                        </a:lnTo>
                                        <a:lnTo>
                                          <a:pt x="4" y="494"/>
                                        </a:lnTo>
                                        <a:lnTo>
                                          <a:pt x="5" y="486"/>
                                        </a:lnTo>
                                        <a:lnTo>
                                          <a:pt x="5" y="483"/>
                                        </a:lnTo>
                                        <a:lnTo>
                                          <a:pt x="6" y="481"/>
                                        </a:lnTo>
                                        <a:lnTo>
                                          <a:pt x="8" y="473"/>
                                        </a:lnTo>
                                        <a:lnTo>
                                          <a:pt x="12" y="460"/>
                                        </a:lnTo>
                                        <a:lnTo>
                                          <a:pt x="17" y="444"/>
                                        </a:lnTo>
                                        <a:lnTo>
                                          <a:pt x="24" y="425"/>
                                        </a:lnTo>
                                        <a:lnTo>
                                          <a:pt x="33" y="403"/>
                                        </a:lnTo>
                                        <a:lnTo>
                                          <a:pt x="43" y="380"/>
                                        </a:lnTo>
                                        <a:lnTo>
                                          <a:pt x="55" y="356"/>
                                        </a:lnTo>
                                        <a:lnTo>
                                          <a:pt x="69" y="331"/>
                                        </a:lnTo>
                                        <a:lnTo>
                                          <a:pt x="84" y="307"/>
                                        </a:lnTo>
                                        <a:lnTo>
                                          <a:pt x="102" y="284"/>
                                        </a:lnTo>
                                        <a:lnTo>
                                          <a:pt x="121" y="262"/>
                                        </a:lnTo>
                                        <a:lnTo>
                                          <a:pt x="142" y="243"/>
                                        </a:lnTo>
                                        <a:lnTo>
                                          <a:pt x="165" y="228"/>
                                        </a:lnTo>
                                        <a:lnTo>
                                          <a:pt x="189" y="216"/>
                                        </a:lnTo>
                                        <a:lnTo>
                                          <a:pt x="3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Ícone de habilidades"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habilidades" id="0" name="image11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Habilidades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43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70"/>
        <w:gridCol w:w="5273"/>
        <w:tblGridChange w:id="0">
          <w:tblGrid>
            <w:gridCol w:w="5270"/>
            <w:gridCol w:w="5273"/>
          </w:tblGrid>
        </w:tblGridChange>
      </w:tblGrid>
      <w:tr>
        <w:trPr>
          <w:cantSplit w:val="0"/>
          <w:trHeight w:val="2184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C#, (.Net 4.5 e .Net Core)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 Server, Oracle, MySQL, PostgreSQL, PL/SQL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Docker, Python, Node JS, Golang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MongoDB, Redis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RabbitMq, Service Bus, SQS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Uso de </w:t>
            </w:r>
            <w:r w:rsidDel="00000000" w:rsidR="00000000" w:rsidRPr="00000000">
              <w:rPr>
                <w:rtl w:val="0"/>
              </w:rPr>
              <w:t xml:space="preserve">Design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Patterns, MVC, DDD.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Metodologias ágeis, Scrum, Kanban</w:t>
            </w:r>
          </w:p>
        </w:tc>
        <w:tc>
          <w:tcPr>
            <w:tcMar>
              <w:left w:w="576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3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35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Aws, Azure, CI &amp; CD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35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Github, GitLab, AzureDevops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35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Linux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35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gRPC http2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35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Clean Code, Princípios SOLID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235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Tableau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235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CMMI Nível 3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574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29"/>
        <w:gridCol w:w="9745"/>
        <w:tblGridChange w:id="0">
          <w:tblGrid>
            <w:gridCol w:w="829"/>
            <w:gridCol w:w="9745"/>
          </w:tblGrid>
        </w:tblGridChange>
      </w:tblGrid>
      <w:tr>
        <w:trPr>
          <w:cantSplit w:val="0"/>
          <w:tblHeader w:val="0"/>
        </w:trP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Ícone de escolaridade" id="1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Círculo do ícone de escolaridade" id="25" name="Shape 25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ímbolo do ícone de escolaridade" id="26" name="Shape 26"/>
                                <wps:spPr>
                                  <a:xfrm>
                                    <a:off x="40" y="57"/>
                                    <a:ext cx="94" cy="5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79" w="1789">
                                        <a:moveTo>
                                          <a:pt x="123" y="777"/>
                                        </a:moveTo>
                                        <a:lnTo>
                                          <a:pt x="118" y="779"/>
                                        </a:lnTo>
                                        <a:lnTo>
                                          <a:pt x="112" y="786"/>
                                        </a:lnTo>
                                        <a:lnTo>
                                          <a:pt x="104" y="798"/>
                                        </a:lnTo>
                                        <a:lnTo>
                                          <a:pt x="95" y="813"/>
                                        </a:lnTo>
                                        <a:lnTo>
                                          <a:pt x="87" y="832"/>
                                        </a:lnTo>
                                        <a:lnTo>
                                          <a:pt x="80" y="855"/>
                                        </a:lnTo>
                                        <a:lnTo>
                                          <a:pt x="75" y="881"/>
                                        </a:lnTo>
                                        <a:lnTo>
                                          <a:pt x="166" y="881"/>
                                        </a:lnTo>
                                        <a:lnTo>
                                          <a:pt x="162" y="852"/>
                                        </a:lnTo>
                                        <a:lnTo>
                                          <a:pt x="155" y="828"/>
                                        </a:lnTo>
                                        <a:lnTo>
                                          <a:pt x="148" y="809"/>
                                        </a:lnTo>
                                        <a:lnTo>
                                          <a:pt x="140" y="793"/>
                                        </a:lnTo>
                                        <a:lnTo>
                                          <a:pt x="133" y="783"/>
                                        </a:lnTo>
                                        <a:lnTo>
                                          <a:pt x="127" y="778"/>
                                        </a:lnTo>
                                        <a:lnTo>
                                          <a:pt x="123" y="777"/>
                                        </a:lnTo>
                                        <a:close/>
                                        <a:moveTo>
                                          <a:pt x="1400" y="502"/>
                                        </a:moveTo>
                                        <a:lnTo>
                                          <a:pt x="1252" y="549"/>
                                        </a:lnTo>
                                        <a:lnTo>
                                          <a:pt x="1107" y="594"/>
                                        </a:lnTo>
                                        <a:lnTo>
                                          <a:pt x="962" y="636"/>
                                        </a:lnTo>
                                        <a:lnTo>
                                          <a:pt x="932" y="642"/>
                                        </a:lnTo>
                                        <a:lnTo>
                                          <a:pt x="900" y="645"/>
                                        </a:lnTo>
                                        <a:lnTo>
                                          <a:pt x="868" y="643"/>
                                        </a:lnTo>
                                        <a:lnTo>
                                          <a:pt x="838" y="637"/>
                                        </a:lnTo>
                                        <a:lnTo>
                                          <a:pt x="693" y="594"/>
                                        </a:lnTo>
                                        <a:lnTo>
                                          <a:pt x="548" y="549"/>
                                        </a:lnTo>
                                        <a:lnTo>
                                          <a:pt x="401" y="503"/>
                                        </a:lnTo>
                                        <a:lnTo>
                                          <a:pt x="400" y="509"/>
                                        </a:lnTo>
                                        <a:lnTo>
                                          <a:pt x="400" y="520"/>
                                        </a:lnTo>
                                        <a:lnTo>
                                          <a:pt x="400" y="538"/>
                                        </a:lnTo>
                                        <a:lnTo>
                                          <a:pt x="399" y="560"/>
                                        </a:lnTo>
                                        <a:lnTo>
                                          <a:pt x="399" y="585"/>
                                        </a:lnTo>
                                        <a:lnTo>
                                          <a:pt x="398" y="613"/>
                                        </a:lnTo>
                                        <a:lnTo>
                                          <a:pt x="398" y="643"/>
                                        </a:lnTo>
                                        <a:lnTo>
                                          <a:pt x="397" y="673"/>
                                        </a:lnTo>
                                        <a:lnTo>
                                          <a:pt x="397" y="702"/>
                                        </a:lnTo>
                                        <a:lnTo>
                                          <a:pt x="397" y="730"/>
                                        </a:lnTo>
                                        <a:lnTo>
                                          <a:pt x="397" y="756"/>
                                        </a:lnTo>
                                        <a:lnTo>
                                          <a:pt x="397" y="778"/>
                                        </a:lnTo>
                                        <a:lnTo>
                                          <a:pt x="396" y="795"/>
                                        </a:lnTo>
                                        <a:lnTo>
                                          <a:pt x="396" y="809"/>
                                        </a:lnTo>
                                        <a:lnTo>
                                          <a:pt x="396" y="815"/>
                                        </a:lnTo>
                                        <a:lnTo>
                                          <a:pt x="398" y="838"/>
                                        </a:lnTo>
                                        <a:lnTo>
                                          <a:pt x="400" y="857"/>
                                        </a:lnTo>
                                        <a:lnTo>
                                          <a:pt x="404" y="874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19" y="898"/>
                                        </a:lnTo>
                                        <a:lnTo>
                                          <a:pt x="432" y="907"/>
                                        </a:lnTo>
                                        <a:lnTo>
                                          <a:pt x="448" y="914"/>
                                        </a:lnTo>
                                        <a:lnTo>
                                          <a:pt x="503" y="931"/>
                                        </a:lnTo>
                                        <a:lnTo>
                                          <a:pt x="554" y="946"/>
                                        </a:lnTo>
                                        <a:lnTo>
                                          <a:pt x="600" y="959"/>
                                        </a:lnTo>
                                        <a:lnTo>
                                          <a:pt x="644" y="971"/>
                                        </a:lnTo>
                                        <a:lnTo>
                                          <a:pt x="685" y="981"/>
                                        </a:lnTo>
                                        <a:lnTo>
                                          <a:pt x="723" y="989"/>
                                        </a:lnTo>
                                        <a:lnTo>
                                          <a:pt x="759" y="996"/>
                                        </a:lnTo>
                                        <a:lnTo>
                                          <a:pt x="793" y="1001"/>
                                        </a:lnTo>
                                        <a:lnTo>
                                          <a:pt x="827" y="1004"/>
                                        </a:lnTo>
                                        <a:lnTo>
                                          <a:pt x="861" y="1006"/>
                                        </a:lnTo>
                                        <a:lnTo>
                                          <a:pt x="894" y="1006"/>
                                        </a:lnTo>
                                        <a:lnTo>
                                          <a:pt x="929" y="1004"/>
                                        </a:lnTo>
                                        <a:lnTo>
                                          <a:pt x="964" y="1000"/>
                                        </a:lnTo>
                                        <a:lnTo>
                                          <a:pt x="1001" y="995"/>
                                        </a:lnTo>
                                        <a:lnTo>
                                          <a:pt x="1041" y="988"/>
                                        </a:lnTo>
                                        <a:lnTo>
                                          <a:pt x="1083" y="979"/>
                                        </a:lnTo>
                                        <a:lnTo>
                                          <a:pt x="1128" y="968"/>
                                        </a:lnTo>
                                        <a:lnTo>
                                          <a:pt x="1178" y="956"/>
                                        </a:lnTo>
                                        <a:lnTo>
                                          <a:pt x="1231" y="941"/>
                                        </a:lnTo>
                                        <a:lnTo>
                                          <a:pt x="1289" y="925"/>
                                        </a:lnTo>
                                        <a:lnTo>
                                          <a:pt x="1352" y="907"/>
                                        </a:lnTo>
                                        <a:lnTo>
                                          <a:pt x="1362" y="903"/>
                                        </a:lnTo>
                                        <a:lnTo>
                                          <a:pt x="1372" y="896"/>
                                        </a:lnTo>
                                        <a:lnTo>
                                          <a:pt x="1382" y="886"/>
                                        </a:lnTo>
                                        <a:lnTo>
                                          <a:pt x="1390" y="876"/>
                                        </a:lnTo>
                                        <a:lnTo>
                                          <a:pt x="1395" y="865"/>
                                        </a:lnTo>
                                        <a:lnTo>
                                          <a:pt x="1398" y="855"/>
                                        </a:lnTo>
                                        <a:lnTo>
                                          <a:pt x="1400" y="739"/>
                                        </a:lnTo>
                                        <a:lnTo>
                                          <a:pt x="1400" y="622"/>
                                        </a:lnTo>
                                        <a:lnTo>
                                          <a:pt x="1400" y="502"/>
                                        </a:lnTo>
                                        <a:close/>
                                        <a:moveTo>
                                          <a:pt x="898" y="74"/>
                                        </a:moveTo>
                                        <a:lnTo>
                                          <a:pt x="864" y="75"/>
                                        </a:lnTo>
                                        <a:lnTo>
                                          <a:pt x="831" y="78"/>
                                        </a:lnTo>
                                        <a:lnTo>
                                          <a:pt x="800" y="83"/>
                                        </a:lnTo>
                                        <a:lnTo>
                                          <a:pt x="772" y="90"/>
                                        </a:lnTo>
                                        <a:lnTo>
                                          <a:pt x="735" y="100"/>
                                        </a:lnTo>
                                        <a:lnTo>
                                          <a:pt x="696" y="111"/>
                                        </a:lnTo>
                                        <a:lnTo>
                                          <a:pt x="655" y="123"/>
                                        </a:lnTo>
                                        <a:lnTo>
                                          <a:pt x="611" y="136"/>
                                        </a:lnTo>
                                        <a:lnTo>
                                          <a:pt x="566" y="150"/>
                                        </a:lnTo>
                                        <a:lnTo>
                                          <a:pt x="521" y="164"/>
                                        </a:lnTo>
                                        <a:lnTo>
                                          <a:pt x="475" y="178"/>
                                        </a:lnTo>
                                        <a:lnTo>
                                          <a:pt x="430" y="193"/>
                                        </a:lnTo>
                                        <a:lnTo>
                                          <a:pt x="385" y="207"/>
                                        </a:lnTo>
                                        <a:lnTo>
                                          <a:pt x="342" y="221"/>
                                        </a:lnTo>
                                        <a:lnTo>
                                          <a:pt x="301" y="235"/>
                                        </a:lnTo>
                                        <a:lnTo>
                                          <a:pt x="261" y="249"/>
                                        </a:lnTo>
                                        <a:lnTo>
                                          <a:pt x="224" y="261"/>
                                        </a:lnTo>
                                        <a:lnTo>
                                          <a:pt x="191" y="272"/>
                                        </a:lnTo>
                                        <a:lnTo>
                                          <a:pt x="161" y="283"/>
                                        </a:lnTo>
                                        <a:lnTo>
                                          <a:pt x="135" y="291"/>
                                        </a:lnTo>
                                        <a:lnTo>
                                          <a:pt x="115" y="299"/>
                                        </a:lnTo>
                                        <a:lnTo>
                                          <a:pt x="99" y="305"/>
                                        </a:lnTo>
                                        <a:lnTo>
                                          <a:pt x="92" y="309"/>
                                        </a:lnTo>
                                        <a:lnTo>
                                          <a:pt x="90" y="313"/>
                                        </a:lnTo>
                                        <a:lnTo>
                                          <a:pt x="90" y="318"/>
                                        </a:lnTo>
                                        <a:lnTo>
                                          <a:pt x="92" y="323"/>
                                        </a:lnTo>
                                        <a:lnTo>
                                          <a:pt x="94" y="325"/>
                                        </a:lnTo>
                                        <a:lnTo>
                                          <a:pt x="109" y="330"/>
                                        </a:lnTo>
                                        <a:lnTo>
                                          <a:pt x="129" y="337"/>
                                        </a:lnTo>
                                        <a:lnTo>
                                          <a:pt x="154" y="346"/>
                                        </a:lnTo>
                                        <a:lnTo>
                                          <a:pt x="183" y="356"/>
                                        </a:lnTo>
                                        <a:lnTo>
                                          <a:pt x="216" y="367"/>
                                        </a:lnTo>
                                        <a:lnTo>
                                          <a:pt x="252" y="379"/>
                                        </a:lnTo>
                                        <a:lnTo>
                                          <a:pt x="291" y="391"/>
                                        </a:lnTo>
                                        <a:lnTo>
                                          <a:pt x="332" y="405"/>
                                        </a:lnTo>
                                        <a:lnTo>
                                          <a:pt x="375" y="419"/>
                                        </a:lnTo>
                                        <a:lnTo>
                                          <a:pt x="419" y="433"/>
                                        </a:lnTo>
                                        <a:lnTo>
                                          <a:pt x="465" y="447"/>
                                        </a:lnTo>
                                        <a:lnTo>
                                          <a:pt x="510" y="462"/>
                                        </a:lnTo>
                                        <a:lnTo>
                                          <a:pt x="556" y="476"/>
                                        </a:lnTo>
                                        <a:lnTo>
                                          <a:pt x="601" y="490"/>
                                        </a:lnTo>
                                        <a:lnTo>
                                          <a:pt x="646" y="503"/>
                                        </a:lnTo>
                                        <a:lnTo>
                                          <a:pt x="688" y="516"/>
                                        </a:lnTo>
                                        <a:lnTo>
                                          <a:pt x="729" y="528"/>
                                        </a:lnTo>
                                        <a:lnTo>
                                          <a:pt x="767" y="538"/>
                                        </a:lnTo>
                                        <a:lnTo>
                                          <a:pt x="802" y="548"/>
                                        </a:lnTo>
                                        <a:lnTo>
                                          <a:pt x="840" y="556"/>
                                        </a:lnTo>
                                        <a:lnTo>
                                          <a:pt x="880" y="560"/>
                                        </a:lnTo>
                                        <a:lnTo>
                                          <a:pt x="921" y="560"/>
                                        </a:lnTo>
                                        <a:lnTo>
                                          <a:pt x="961" y="555"/>
                                        </a:lnTo>
                                        <a:lnTo>
                                          <a:pt x="1000" y="547"/>
                                        </a:lnTo>
                                        <a:lnTo>
                                          <a:pt x="1032" y="538"/>
                                        </a:lnTo>
                                        <a:lnTo>
                                          <a:pt x="1066" y="529"/>
                                        </a:lnTo>
                                        <a:lnTo>
                                          <a:pt x="1103" y="518"/>
                                        </a:lnTo>
                                        <a:lnTo>
                                          <a:pt x="1142" y="507"/>
                                        </a:lnTo>
                                        <a:lnTo>
                                          <a:pt x="1183" y="495"/>
                                        </a:lnTo>
                                        <a:lnTo>
                                          <a:pt x="1225" y="482"/>
                                        </a:lnTo>
                                        <a:lnTo>
                                          <a:pt x="1267" y="469"/>
                                        </a:lnTo>
                                        <a:lnTo>
                                          <a:pt x="1310" y="456"/>
                                        </a:lnTo>
                                        <a:lnTo>
                                          <a:pt x="1353" y="443"/>
                                        </a:lnTo>
                                        <a:lnTo>
                                          <a:pt x="1395" y="430"/>
                                        </a:lnTo>
                                        <a:lnTo>
                                          <a:pt x="1436" y="417"/>
                                        </a:lnTo>
                                        <a:lnTo>
                                          <a:pt x="1476" y="405"/>
                                        </a:lnTo>
                                        <a:lnTo>
                                          <a:pt x="1515" y="392"/>
                                        </a:lnTo>
                                        <a:lnTo>
                                          <a:pt x="1551" y="381"/>
                                        </a:lnTo>
                                        <a:lnTo>
                                          <a:pt x="1585" y="370"/>
                                        </a:lnTo>
                                        <a:lnTo>
                                          <a:pt x="1616" y="360"/>
                                        </a:lnTo>
                                        <a:lnTo>
                                          <a:pt x="1644" y="351"/>
                                        </a:lnTo>
                                        <a:lnTo>
                                          <a:pt x="1668" y="343"/>
                                        </a:lnTo>
                                        <a:lnTo>
                                          <a:pt x="1688" y="337"/>
                                        </a:lnTo>
                                        <a:lnTo>
                                          <a:pt x="1704" y="332"/>
                                        </a:lnTo>
                                        <a:lnTo>
                                          <a:pt x="1715" y="328"/>
                                        </a:lnTo>
                                        <a:lnTo>
                                          <a:pt x="1721" y="326"/>
                                        </a:lnTo>
                                        <a:lnTo>
                                          <a:pt x="1723" y="322"/>
                                        </a:lnTo>
                                        <a:lnTo>
                                          <a:pt x="1724" y="319"/>
                                        </a:lnTo>
                                        <a:lnTo>
                                          <a:pt x="1724" y="316"/>
                                        </a:lnTo>
                                        <a:lnTo>
                                          <a:pt x="1722" y="313"/>
                                        </a:lnTo>
                                        <a:lnTo>
                                          <a:pt x="1721" y="310"/>
                                        </a:lnTo>
                                        <a:lnTo>
                                          <a:pt x="1713" y="308"/>
                                        </a:lnTo>
                                        <a:lnTo>
                                          <a:pt x="1702" y="304"/>
                                        </a:lnTo>
                                        <a:lnTo>
                                          <a:pt x="1686" y="298"/>
                                        </a:lnTo>
                                        <a:lnTo>
                                          <a:pt x="1665" y="292"/>
                                        </a:lnTo>
                                        <a:lnTo>
                                          <a:pt x="1641" y="284"/>
                                        </a:lnTo>
                                        <a:lnTo>
                                          <a:pt x="1612" y="274"/>
                                        </a:lnTo>
                                        <a:lnTo>
                                          <a:pt x="1581" y="264"/>
                                        </a:lnTo>
                                        <a:lnTo>
                                          <a:pt x="1546" y="253"/>
                                        </a:lnTo>
                                        <a:lnTo>
                                          <a:pt x="1509" y="241"/>
                                        </a:lnTo>
                                        <a:lnTo>
                                          <a:pt x="1470" y="229"/>
                                        </a:lnTo>
                                        <a:lnTo>
                                          <a:pt x="1430" y="216"/>
                                        </a:lnTo>
                                        <a:lnTo>
                                          <a:pt x="1388" y="203"/>
                                        </a:lnTo>
                                        <a:lnTo>
                                          <a:pt x="1345" y="190"/>
                                        </a:lnTo>
                                        <a:lnTo>
                                          <a:pt x="1302" y="177"/>
                                        </a:lnTo>
                                        <a:lnTo>
                                          <a:pt x="1259" y="163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75" y="138"/>
                                        </a:lnTo>
                                        <a:lnTo>
                                          <a:pt x="1133" y="126"/>
                                        </a:lnTo>
                                        <a:lnTo>
                                          <a:pt x="1094" y="114"/>
                                        </a:lnTo>
                                        <a:lnTo>
                                          <a:pt x="1057" y="104"/>
                                        </a:lnTo>
                                        <a:lnTo>
                                          <a:pt x="1022" y="94"/>
                                        </a:lnTo>
                                        <a:lnTo>
                                          <a:pt x="990" y="85"/>
                                        </a:lnTo>
                                        <a:lnTo>
                                          <a:pt x="962" y="79"/>
                                        </a:lnTo>
                                        <a:lnTo>
                                          <a:pt x="930" y="76"/>
                                        </a:lnTo>
                                        <a:lnTo>
                                          <a:pt x="898" y="74"/>
                                        </a:lnTo>
                                        <a:close/>
                                        <a:moveTo>
                                          <a:pt x="877" y="0"/>
                                        </a:moveTo>
                                        <a:lnTo>
                                          <a:pt x="922" y="1"/>
                                        </a:lnTo>
                                        <a:lnTo>
                                          <a:pt x="964" y="6"/>
                                        </a:lnTo>
                                        <a:lnTo>
                                          <a:pt x="1004" y="15"/>
                                        </a:lnTo>
                                        <a:lnTo>
                                          <a:pt x="1035" y="23"/>
                                        </a:lnTo>
                                        <a:lnTo>
                                          <a:pt x="1070" y="33"/>
                                        </a:lnTo>
                                        <a:lnTo>
                                          <a:pt x="1106" y="44"/>
                                        </a:lnTo>
                                        <a:lnTo>
                                          <a:pt x="1145" y="55"/>
                                        </a:lnTo>
                                        <a:lnTo>
                                          <a:pt x="1186" y="67"/>
                                        </a:lnTo>
                                        <a:lnTo>
                                          <a:pt x="1227" y="80"/>
                                        </a:lnTo>
                                        <a:lnTo>
                                          <a:pt x="1269" y="92"/>
                                        </a:lnTo>
                                        <a:lnTo>
                                          <a:pt x="1311" y="105"/>
                                        </a:lnTo>
                                        <a:lnTo>
                                          <a:pt x="1353" y="118"/>
                                        </a:lnTo>
                                        <a:lnTo>
                                          <a:pt x="1394" y="131"/>
                                        </a:lnTo>
                                        <a:lnTo>
                                          <a:pt x="1435" y="144"/>
                                        </a:lnTo>
                                        <a:lnTo>
                                          <a:pt x="1474" y="157"/>
                                        </a:lnTo>
                                        <a:lnTo>
                                          <a:pt x="1512" y="169"/>
                                        </a:lnTo>
                                        <a:lnTo>
                                          <a:pt x="1548" y="180"/>
                                        </a:lnTo>
                                        <a:lnTo>
                                          <a:pt x="1581" y="191"/>
                                        </a:lnTo>
                                        <a:lnTo>
                                          <a:pt x="1611" y="200"/>
                                        </a:lnTo>
                                        <a:lnTo>
                                          <a:pt x="1638" y="209"/>
                                        </a:lnTo>
                                        <a:lnTo>
                                          <a:pt x="1661" y="216"/>
                                        </a:lnTo>
                                        <a:lnTo>
                                          <a:pt x="1680" y="223"/>
                                        </a:lnTo>
                                        <a:lnTo>
                                          <a:pt x="1694" y="227"/>
                                        </a:lnTo>
                                        <a:lnTo>
                                          <a:pt x="1704" y="231"/>
                                        </a:lnTo>
                                        <a:lnTo>
                                          <a:pt x="1708" y="232"/>
                                        </a:lnTo>
                                        <a:lnTo>
                                          <a:pt x="1727" y="239"/>
                                        </a:lnTo>
                                        <a:lnTo>
                                          <a:pt x="1743" y="248"/>
                                        </a:lnTo>
                                        <a:lnTo>
                                          <a:pt x="1758" y="257"/>
                                        </a:lnTo>
                                        <a:lnTo>
                                          <a:pt x="1771" y="268"/>
                                        </a:lnTo>
                                        <a:lnTo>
                                          <a:pt x="1780" y="282"/>
                                        </a:lnTo>
                                        <a:lnTo>
                                          <a:pt x="1787" y="297"/>
                                        </a:lnTo>
                                        <a:lnTo>
                                          <a:pt x="1789" y="316"/>
                                        </a:lnTo>
                                        <a:lnTo>
                                          <a:pt x="1788" y="333"/>
                                        </a:lnTo>
                                        <a:lnTo>
                                          <a:pt x="1785" y="348"/>
                                        </a:lnTo>
                                        <a:lnTo>
                                          <a:pt x="1779" y="361"/>
                                        </a:lnTo>
                                        <a:lnTo>
                                          <a:pt x="1770" y="372"/>
                                        </a:lnTo>
                                        <a:lnTo>
                                          <a:pt x="1758" y="382"/>
                                        </a:lnTo>
                                        <a:lnTo>
                                          <a:pt x="1740" y="392"/>
                                        </a:lnTo>
                                        <a:lnTo>
                                          <a:pt x="1716" y="401"/>
                                        </a:lnTo>
                                        <a:lnTo>
                                          <a:pt x="1651" y="423"/>
                                        </a:lnTo>
                                        <a:lnTo>
                                          <a:pt x="1585" y="445"/>
                                        </a:lnTo>
                                        <a:lnTo>
                                          <a:pt x="1519" y="464"/>
                                        </a:lnTo>
                                        <a:lnTo>
                                          <a:pt x="1502" y="469"/>
                                        </a:lnTo>
                                        <a:lnTo>
                                          <a:pt x="1489" y="476"/>
                                        </a:lnTo>
                                        <a:lnTo>
                                          <a:pt x="1480" y="485"/>
                                        </a:lnTo>
                                        <a:lnTo>
                                          <a:pt x="1473" y="496"/>
                                        </a:lnTo>
                                        <a:lnTo>
                                          <a:pt x="1470" y="511"/>
                                        </a:lnTo>
                                        <a:lnTo>
                                          <a:pt x="1469" y="528"/>
                                        </a:lnTo>
                                        <a:lnTo>
                                          <a:pt x="1471" y="845"/>
                                        </a:lnTo>
                                        <a:lnTo>
                                          <a:pt x="1471" y="862"/>
                                        </a:lnTo>
                                        <a:lnTo>
                                          <a:pt x="1469" y="879"/>
                                        </a:lnTo>
                                        <a:lnTo>
                                          <a:pt x="1465" y="895"/>
                                        </a:lnTo>
                                        <a:lnTo>
                                          <a:pt x="1458" y="910"/>
                                        </a:lnTo>
                                        <a:lnTo>
                                          <a:pt x="1448" y="924"/>
                                        </a:lnTo>
                                        <a:lnTo>
                                          <a:pt x="1434" y="938"/>
                                        </a:lnTo>
                                        <a:lnTo>
                                          <a:pt x="1416" y="950"/>
                                        </a:lnTo>
                                        <a:lnTo>
                                          <a:pt x="1394" y="961"/>
                                        </a:lnTo>
                                        <a:lnTo>
                                          <a:pt x="1366" y="971"/>
                                        </a:lnTo>
                                        <a:lnTo>
                                          <a:pt x="1303" y="989"/>
                                        </a:lnTo>
                                        <a:lnTo>
                                          <a:pt x="1245" y="1006"/>
                                        </a:lnTo>
                                        <a:lnTo>
                                          <a:pt x="1193" y="1021"/>
                                        </a:lnTo>
                                        <a:lnTo>
                                          <a:pt x="1144" y="1034"/>
                                        </a:lnTo>
                                        <a:lnTo>
                                          <a:pt x="1099" y="1046"/>
                                        </a:lnTo>
                                        <a:lnTo>
                                          <a:pt x="1058" y="1056"/>
                                        </a:lnTo>
                                        <a:lnTo>
                                          <a:pt x="1020" y="1064"/>
                                        </a:lnTo>
                                        <a:lnTo>
                                          <a:pt x="984" y="1070"/>
                                        </a:lnTo>
                                        <a:lnTo>
                                          <a:pt x="950" y="1075"/>
                                        </a:lnTo>
                                        <a:lnTo>
                                          <a:pt x="917" y="1078"/>
                                        </a:lnTo>
                                        <a:lnTo>
                                          <a:pt x="885" y="1079"/>
                                        </a:lnTo>
                                        <a:lnTo>
                                          <a:pt x="854" y="1078"/>
                                        </a:lnTo>
                                        <a:lnTo>
                                          <a:pt x="822" y="1076"/>
                                        </a:lnTo>
                                        <a:lnTo>
                                          <a:pt x="789" y="1072"/>
                                        </a:lnTo>
                                        <a:lnTo>
                                          <a:pt x="755" y="1067"/>
                                        </a:lnTo>
                                        <a:lnTo>
                                          <a:pt x="719" y="1059"/>
                                        </a:lnTo>
                                        <a:lnTo>
                                          <a:pt x="681" y="1050"/>
                                        </a:lnTo>
                                        <a:lnTo>
                                          <a:pt x="641" y="1040"/>
                                        </a:lnTo>
                                        <a:lnTo>
                                          <a:pt x="596" y="1027"/>
                                        </a:lnTo>
                                        <a:lnTo>
                                          <a:pt x="548" y="1013"/>
                                        </a:lnTo>
                                        <a:lnTo>
                                          <a:pt x="495" y="998"/>
                                        </a:lnTo>
                                        <a:lnTo>
                                          <a:pt x="438" y="980"/>
                                        </a:lnTo>
                                        <a:lnTo>
                                          <a:pt x="411" y="970"/>
                                        </a:lnTo>
                                        <a:lnTo>
                                          <a:pt x="387" y="957"/>
                                        </a:lnTo>
                                        <a:lnTo>
                                          <a:pt x="367" y="941"/>
                                        </a:lnTo>
                                        <a:lnTo>
                                          <a:pt x="351" y="922"/>
                                        </a:lnTo>
                                        <a:lnTo>
                                          <a:pt x="339" y="900"/>
                                        </a:lnTo>
                                        <a:lnTo>
                                          <a:pt x="332" y="875"/>
                                        </a:lnTo>
                                        <a:lnTo>
                                          <a:pt x="328" y="846"/>
                                        </a:lnTo>
                                        <a:lnTo>
                                          <a:pt x="329" y="814"/>
                                        </a:lnTo>
                                        <a:lnTo>
                                          <a:pt x="329" y="810"/>
                                        </a:lnTo>
                                        <a:lnTo>
                                          <a:pt x="329" y="800"/>
                                        </a:lnTo>
                                        <a:lnTo>
                                          <a:pt x="329" y="783"/>
                                        </a:lnTo>
                                        <a:lnTo>
                                          <a:pt x="329" y="763"/>
                                        </a:lnTo>
                                        <a:lnTo>
                                          <a:pt x="329" y="739"/>
                                        </a:lnTo>
                                        <a:lnTo>
                                          <a:pt x="329" y="713"/>
                                        </a:lnTo>
                                        <a:lnTo>
                                          <a:pt x="330" y="686"/>
                                        </a:lnTo>
                                        <a:lnTo>
                                          <a:pt x="330" y="658"/>
                                        </a:lnTo>
                                        <a:lnTo>
                                          <a:pt x="330" y="631"/>
                                        </a:lnTo>
                                        <a:lnTo>
                                          <a:pt x="331" y="605"/>
                                        </a:lnTo>
                                        <a:lnTo>
                                          <a:pt x="331" y="581"/>
                                        </a:lnTo>
                                        <a:lnTo>
                                          <a:pt x="332" y="562"/>
                                        </a:lnTo>
                                        <a:lnTo>
                                          <a:pt x="332" y="546"/>
                                        </a:lnTo>
                                        <a:lnTo>
                                          <a:pt x="332" y="536"/>
                                        </a:lnTo>
                                        <a:lnTo>
                                          <a:pt x="332" y="533"/>
                                        </a:lnTo>
                                        <a:lnTo>
                                          <a:pt x="331" y="514"/>
                                        </a:lnTo>
                                        <a:lnTo>
                                          <a:pt x="328" y="498"/>
                                        </a:lnTo>
                                        <a:lnTo>
                                          <a:pt x="321" y="486"/>
                                        </a:lnTo>
                                        <a:lnTo>
                                          <a:pt x="310" y="477"/>
                                        </a:lnTo>
                                        <a:lnTo>
                                          <a:pt x="296" y="469"/>
                                        </a:lnTo>
                                        <a:lnTo>
                                          <a:pt x="279" y="464"/>
                                        </a:lnTo>
                                        <a:lnTo>
                                          <a:pt x="242" y="454"/>
                                        </a:lnTo>
                                        <a:lnTo>
                                          <a:pt x="201" y="441"/>
                                        </a:lnTo>
                                        <a:lnTo>
                                          <a:pt x="156" y="428"/>
                                        </a:lnTo>
                                        <a:lnTo>
                                          <a:pt x="156" y="449"/>
                                        </a:lnTo>
                                        <a:lnTo>
                                          <a:pt x="156" y="473"/>
                                        </a:lnTo>
                                        <a:lnTo>
                                          <a:pt x="157" y="498"/>
                                        </a:lnTo>
                                        <a:lnTo>
                                          <a:pt x="157" y="523"/>
                                        </a:lnTo>
                                        <a:lnTo>
                                          <a:pt x="157" y="548"/>
                                        </a:lnTo>
                                        <a:lnTo>
                                          <a:pt x="157" y="571"/>
                                        </a:lnTo>
                                        <a:lnTo>
                                          <a:pt x="157" y="592"/>
                                        </a:lnTo>
                                        <a:lnTo>
                                          <a:pt x="158" y="610"/>
                                        </a:lnTo>
                                        <a:lnTo>
                                          <a:pt x="158" y="623"/>
                                        </a:lnTo>
                                        <a:lnTo>
                                          <a:pt x="158" y="632"/>
                                        </a:lnTo>
                                        <a:lnTo>
                                          <a:pt x="158" y="635"/>
                                        </a:lnTo>
                                        <a:lnTo>
                                          <a:pt x="160" y="650"/>
                                        </a:lnTo>
                                        <a:lnTo>
                                          <a:pt x="164" y="664"/>
                                        </a:lnTo>
                                        <a:lnTo>
                                          <a:pt x="171" y="679"/>
                                        </a:lnTo>
                                        <a:lnTo>
                                          <a:pt x="178" y="693"/>
                                        </a:lnTo>
                                        <a:lnTo>
                                          <a:pt x="185" y="706"/>
                                        </a:lnTo>
                                        <a:lnTo>
                                          <a:pt x="191" y="717"/>
                                        </a:lnTo>
                                        <a:lnTo>
                                          <a:pt x="197" y="725"/>
                                        </a:lnTo>
                                        <a:lnTo>
                                          <a:pt x="200" y="730"/>
                                        </a:lnTo>
                                        <a:lnTo>
                                          <a:pt x="220" y="772"/>
                                        </a:lnTo>
                                        <a:lnTo>
                                          <a:pt x="233" y="815"/>
                                        </a:lnTo>
                                        <a:lnTo>
                                          <a:pt x="240" y="859"/>
                                        </a:lnTo>
                                        <a:lnTo>
                                          <a:pt x="243" y="904"/>
                                        </a:lnTo>
                                        <a:lnTo>
                                          <a:pt x="241" y="951"/>
                                        </a:lnTo>
                                        <a:lnTo>
                                          <a:pt x="197" y="951"/>
                                        </a:lnTo>
                                        <a:lnTo>
                                          <a:pt x="149" y="951"/>
                                        </a:lnTo>
                                        <a:lnTo>
                                          <a:pt x="2" y="951"/>
                                        </a:lnTo>
                                        <a:lnTo>
                                          <a:pt x="1" y="920"/>
                                        </a:lnTo>
                                        <a:lnTo>
                                          <a:pt x="0" y="888"/>
                                        </a:lnTo>
                                        <a:lnTo>
                                          <a:pt x="2" y="857"/>
                                        </a:lnTo>
                                        <a:lnTo>
                                          <a:pt x="6" y="825"/>
                                        </a:lnTo>
                                        <a:lnTo>
                                          <a:pt x="14" y="793"/>
                                        </a:lnTo>
                                        <a:lnTo>
                                          <a:pt x="27" y="763"/>
                                        </a:lnTo>
                                        <a:lnTo>
                                          <a:pt x="45" y="733"/>
                                        </a:lnTo>
                                        <a:lnTo>
                                          <a:pt x="58" y="714"/>
                                        </a:lnTo>
                                        <a:lnTo>
                                          <a:pt x="69" y="697"/>
                                        </a:lnTo>
                                        <a:lnTo>
                                          <a:pt x="76" y="679"/>
                                        </a:lnTo>
                                        <a:lnTo>
                                          <a:pt x="82" y="658"/>
                                        </a:lnTo>
                                        <a:lnTo>
                                          <a:pt x="85" y="634"/>
                                        </a:lnTo>
                                        <a:lnTo>
                                          <a:pt x="85" y="631"/>
                                        </a:lnTo>
                                        <a:lnTo>
                                          <a:pt x="85" y="621"/>
                                        </a:lnTo>
                                        <a:lnTo>
                                          <a:pt x="85" y="606"/>
                                        </a:lnTo>
                                        <a:lnTo>
                                          <a:pt x="85" y="588"/>
                                        </a:lnTo>
                                        <a:lnTo>
                                          <a:pt x="85" y="566"/>
                                        </a:lnTo>
                                        <a:lnTo>
                                          <a:pt x="85" y="544"/>
                                        </a:lnTo>
                                        <a:lnTo>
                                          <a:pt x="85" y="520"/>
                                        </a:lnTo>
                                        <a:lnTo>
                                          <a:pt x="85" y="499"/>
                                        </a:lnTo>
                                        <a:lnTo>
                                          <a:pt x="85" y="478"/>
                                        </a:lnTo>
                                        <a:lnTo>
                                          <a:pt x="85" y="462"/>
                                        </a:lnTo>
                                        <a:lnTo>
                                          <a:pt x="85" y="449"/>
                                        </a:lnTo>
                                        <a:lnTo>
                                          <a:pt x="85" y="442"/>
                                        </a:lnTo>
                                        <a:lnTo>
                                          <a:pt x="84" y="433"/>
                                        </a:lnTo>
                                        <a:lnTo>
                                          <a:pt x="82" y="423"/>
                                        </a:lnTo>
                                        <a:lnTo>
                                          <a:pt x="79" y="413"/>
                                        </a:lnTo>
                                        <a:lnTo>
                                          <a:pt x="73" y="403"/>
                                        </a:lnTo>
                                        <a:lnTo>
                                          <a:pt x="64" y="395"/>
                                        </a:lnTo>
                                        <a:lnTo>
                                          <a:pt x="46" y="384"/>
                                        </a:lnTo>
                                        <a:lnTo>
                                          <a:pt x="32" y="371"/>
                                        </a:lnTo>
                                        <a:lnTo>
                                          <a:pt x="21" y="357"/>
                                        </a:lnTo>
                                        <a:lnTo>
                                          <a:pt x="14" y="341"/>
                                        </a:lnTo>
                                        <a:lnTo>
                                          <a:pt x="11" y="324"/>
                                        </a:lnTo>
                                        <a:lnTo>
                                          <a:pt x="14" y="304"/>
                                        </a:lnTo>
                                        <a:lnTo>
                                          <a:pt x="21" y="287"/>
                                        </a:lnTo>
                                        <a:lnTo>
                                          <a:pt x="31" y="272"/>
                                        </a:lnTo>
                                        <a:lnTo>
                                          <a:pt x="45" y="259"/>
                                        </a:lnTo>
                                        <a:lnTo>
                                          <a:pt x="60" y="248"/>
                                        </a:lnTo>
                                        <a:lnTo>
                                          <a:pt x="77" y="239"/>
                                        </a:lnTo>
                                        <a:lnTo>
                                          <a:pt x="93" y="232"/>
                                        </a:lnTo>
                                        <a:lnTo>
                                          <a:pt x="121" y="223"/>
                                        </a:lnTo>
                                        <a:lnTo>
                                          <a:pt x="154" y="212"/>
                                        </a:lnTo>
                                        <a:lnTo>
                                          <a:pt x="191" y="199"/>
                                        </a:lnTo>
                                        <a:lnTo>
                                          <a:pt x="231" y="186"/>
                                        </a:lnTo>
                                        <a:lnTo>
                                          <a:pt x="274" y="172"/>
                                        </a:lnTo>
                                        <a:lnTo>
                                          <a:pt x="319" y="157"/>
                                        </a:lnTo>
                                        <a:lnTo>
                                          <a:pt x="366" y="141"/>
                                        </a:lnTo>
                                        <a:lnTo>
                                          <a:pt x="414" y="126"/>
                                        </a:lnTo>
                                        <a:lnTo>
                                          <a:pt x="463" y="110"/>
                                        </a:lnTo>
                                        <a:lnTo>
                                          <a:pt x="510" y="95"/>
                                        </a:lnTo>
                                        <a:lnTo>
                                          <a:pt x="557" y="81"/>
                                        </a:lnTo>
                                        <a:lnTo>
                                          <a:pt x="602" y="67"/>
                                        </a:lnTo>
                                        <a:lnTo>
                                          <a:pt x="646" y="53"/>
                                        </a:lnTo>
                                        <a:lnTo>
                                          <a:pt x="686" y="41"/>
                                        </a:lnTo>
                                        <a:lnTo>
                                          <a:pt x="722" y="31"/>
                                        </a:lnTo>
                                        <a:lnTo>
                                          <a:pt x="754" y="22"/>
                                        </a:lnTo>
                                        <a:lnTo>
                                          <a:pt x="781" y="15"/>
                                        </a:lnTo>
                                        <a:lnTo>
                                          <a:pt x="830" y="5"/>
                                        </a:lnTo>
                                        <a:lnTo>
                                          <a:pt x="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Ícone de escolaridade"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escolaridade" id="0" name="image10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1"/>
              <w:spacing w:before="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Certificações | CUrsos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-567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AZ-203.6 Connect to and consume Azure, and third-party, services – Green Tecnologia 2020.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-567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AZ-203.5 Monitor, troubleshoot, and optimize Azure solutions – Green Tecnologia 2020.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-567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AZ-203.4 Implement Azure Security – Green Tecnologia 2020.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-567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AZ-203.3 Develop for Azure storage – Green Tecnologia 2020.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-567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AZ-203.2 Develop Azure Platform as a Service </w:t>
      </w:r>
      <w:r w:rsidDel="00000000" w:rsidR="00000000" w:rsidRPr="00000000">
        <w:rPr>
          <w:rtl w:val="0"/>
        </w:rPr>
        <w:t xml:space="preserve">computer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 solutions – Green Tecnologia 2020.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-567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AZ-203.1 Develop Azure Infrastructure as a Service </w:t>
      </w:r>
      <w:r w:rsidDel="00000000" w:rsidR="00000000" w:rsidRPr="00000000">
        <w:rPr>
          <w:rtl w:val="0"/>
        </w:rPr>
        <w:t xml:space="preserve">computer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 solutions – Green Tecnologia 2020.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-567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Curso de AWS - Curso Preparatório para Certificação Developer - Udemy 2018.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-567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Curso de Docker: Ferramenta essencial para Desenvolvedores – Udemy 2018.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-567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Curso de Terminal Linux – Udemy 2018.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-567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Curso de PL/SQL – Oracle 12C: Fundamentals II – Linguagem PL/SQL </w:t>
        <w:tab/>
        <w:t xml:space="preserve">– TargetTrust – 2015.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-567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Curso de PL/SQL – Oracle 12C: Fundamentals I – SQL e SQL*PLUS – TargetTrust – 2015.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-567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Curso de Java Web – Formação Desenvolvedor Web com Java - Sisnema – 2014.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-567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Curso de Delphi Embarcadero – Criação de sistema e componentes – Aquasoft – 2013.</w:t>
      </w:r>
    </w:p>
    <w:tbl>
      <w:tblPr>
        <w:tblStyle w:val="Table8"/>
        <w:tblW w:w="10574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18"/>
        <w:gridCol w:w="9756"/>
        <w:tblGridChange w:id="0">
          <w:tblGrid>
            <w:gridCol w:w="818"/>
            <w:gridCol w:w="9756"/>
          </w:tblGrid>
        </w:tblGridChange>
      </w:tblGrid>
      <w:tr>
        <w:trPr>
          <w:cantSplit w:val="0"/>
          <w:tblHeader w:val="0"/>
        </w:trP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Ícone de atividades"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Atividades no ícone de círculo" id="4" name="Shape 4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ímbolo do ícone de atividades parte 1" id="5" name="Shape 5"/>
                                <wps:spPr>
                                  <a:xfrm>
                                    <a:off x="56" y="80"/>
                                    <a:ext cx="14" cy="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1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3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3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7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2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2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7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ímbolo do ícone de atividades parte 2" id="6" name="Shape 6"/>
                                <wps:spPr>
                                  <a:xfrm>
                                    <a:off x="80" y="80"/>
                                    <a:ext cx="14" cy="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2">
                                        <a:moveTo>
                                          <a:pt x="131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2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9" y="104"/>
                                        </a:lnTo>
                                        <a:lnTo>
                                          <a:pt x="262" y="131"/>
                                        </a:lnTo>
                                        <a:lnTo>
                                          <a:pt x="259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2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1" y="261"/>
                                        </a:lnTo>
                                        <a:lnTo>
                                          <a:pt x="105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9" y="223"/>
                                        </a:lnTo>
                                        <a:lnTo>
                                          <a:pt x="23" y="204"/>
                                        </a:lnTo>
                                        <a:lnTo>
                                          <a:pt x="11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3" y="58"/>
                                        </a:lnTo>
                                        <a:lnTo>
                                          <a:pt x="39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5" y="3"/>
                                        </a:lnTo>
                                        <a:lnTo>
                                          <a:pt x="13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ímbolo do ícone de atividades parte 3" id="7" name="Shape 7"/>
                                <wps:spPr>
                                  <a:xfrm>
                                    <a:off x="105" y="80"/>
                                    <a:ext cx="14" cy="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1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Ícone de atividades"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atividades" id="0" name="image1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Style w:val="Heading1"/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Style w:val="Heading1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Redes Sociais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Meu site </w:t>
      </w: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http://alisonalves.com/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Linkedin </w:t>
      </w: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https://www.linkedin.com/in/alisonfgt/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Github </w:t>
      </w:r>
      <w:hyperlink r:id="rId1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https://github.com/AlisonFgt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headerReference r:id="rId20" w:type="first"/>
      <w:footerReference r:id="rId21" w:type="default"/>
      <w:pgSz w:h="16838" w:w="11906" w:orient="portrait"/>
      <w:pgMar w:bottom="1440" w:top="1440" w:left="1080" w:right="1080" w:header="432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81925" cy="2009775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33" name="Shape 33"/>
                    <wps:spPr>
                      <a:xfrm>
                        <a:off x="1459800" y="2779875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l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81925" cy="2009775"/>
              <wp:effectExtent b="0" l="0" r="0" t="0"/>
              <wp:wrapNone/>
              <wp:docPr id="1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1925" cy="2009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c4c4c"/>
        <w:sz w:val="22"/>
        <w:szCs w:val="22"/>
        <w:lang w:val="pt-PT"/>
      </w:rPr>
    </w:rPrDefault>
    <w:pPrDefault>
      <w:pPr>
        <w:spacing w:after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40" w:lineRule="auto"/>
    </w:pPr>
    <w:rPr>
      <w:rFonts w:ascii="Calibri" w:cs="Calibri" w:eastAsia="Calibri" w:hAnsi="Calibri"/>
      <w:b w:val="1"/>
      <w:smallCaps w:val="1"/>
      <w:color w:val="11111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b w:val="1"/>
      <w:color w:val="77448b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smallCaps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</w:pPr>
    <w:rPr>
      <w:smallCaps w:val="1"/>
      <w:color w:val="111111"/>
      <w:sz w:val="66"/>
      <w:szCs w:val="66"/>
    </w:rPr>
  </w:style>
  <w:style w:type="paragraph" w:styleId="Subtitle">
    <w:name w:val="Subtitle"/>
    <w:basedOn w:val="Normal"/>
    <w:next w:val="Normal"/>
    <w:pPr>
      <w:spacing w:after="0" w:lineRule="auto"/>
    </w:pPr>
    <w:rPr>
      <w:rFonts w:ascii="Calibri" w:cs="Calibri" w:eastAsia="Calibri" w:hAnsi="Calibri"/>
      <w:b w:val="1"/>
      <w:smallCaps w:val="1"/>
      <w:color w:val="111111"/>
      <w:sz w:val="66"/>
      <w:szCs w:val="66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691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21" Type="http://schemas.openxmlformats.org/officeDocument/2006/relationships/footer" Target="footer1.xml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11.png"/><Relationship Id="rId17" Type="http://schemas.openxmlformats.org/officeDocument/2006/relationships/hyperlink" Target="http://alisonalves.com/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s://github.com/AlisonFgt" TargetMode="External"/><Relationship Id="rId6" Type="http://schemas.openxmlformats.org/officeDocument/2006/relationships/image" Target="media/image3.png"/><Relationship Id="rId18" Type="http://schemas.openxmlformats.org/officeDocument/2006/relationships/hyperlink" Target="https://www.linkedin.com/in/alisonfgt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