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666"/>
        <w:tblW w:w="515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134"/>
        <w:gridCol w:w="89"/>
        <w:gridCol w:w="2339"/>
        <w:gridCol w:w="270"/>
        <w:gridCol w:w="271"/>
        <w:gridCol w:w="720"/>
        <w:gridCol w:w="7233"/>
      </w:tblGrid>
      <w:tr w:rsidR="00111D42" w:rsidRPr="00EC0F79" w14:paraId="1CBB50A1" w14:textId="77777777" w:rsidTr="00111D42">
        <w:trPr>
          <w:trHeight w:val="554"/>
        </w:trPr>
        <w:tc>
          <w:tcPr>
            <w:tcW w:w="540" w:type="dxa"/>
            <w:gridSpan w:val="3"/>
          </w:tcPr>
          <w:p w14:paraId="0EA7A363" w14:textId="77777777" w:rsidR="00111D42" w:rsidRPr="008416AA" w:rsidRDefault="00111D42" w:rsidP="00111D42">
            <w:pPr>
              <w:rPr>
                <w:lang w:val="pt-BR"/>
              </w:rPr>
            </w:pPr>
          </w:p>
        </w:tc>
        <w:tc>
          <w:tcPr>
            <w:tcW w:w="2339" w:type="dxa"/>
            <w:tcBorders>
              <w:bottom w:val="single" w:sz="4" w:space="0" w:color="FFFFFF" w:themeColor="background1"/>
            </w:tcBorders>
          </w:tcPr>
          <w:p w14:paraId="5033C23D" w14:textId="06CEB737" w:rsidR="00111D42" w:rsidRDefault="00210231" w:rsidP="00111D42">
            <w:pPr>
              <w:pStyle w:val="Ttulo4"/>
            </w:pPr>
            <w:r>
              <w:t>Sobre mim</w:t>
            </w:r>
          </w:p>
        </w:tc>
        <w:tc>
          <w:tcPr>
            <w:tcW w:w="540" w:type="dxa"/>
            <w:gridSpan w:val="2"/>
          </w:tcPr>
          <w:p w14:paraId="6CAF7D9E" w14:textId="77777777" w:rsidR="00111D42" w:rsidRDefault="00111D42" w:rsidP="00111D42"/>
        </w:tc>
        <w:tc>
          <w:tcPr>
            <w:tcW w:w="720" w:type="dxa"/>
            <w:vMerge w:val="restart"/>
          </w:tcPr>
          <w:p w14:paraId="2372FFF9" w14:textId="77777777" w:rsidR="00111D42" w:rsidRDefault="00111D42" w:rsidP="00111D42"/>
        </w:tc>
        <w:tc>
          <w:tcPr>
            <w:tcW w:w="7233" w:type="dxa"/>
            <w:vMerge w:val="restart"/>
          </w:tcPr>
          <w:p w14:paraId="0DD2CAC0" w14:textId="1BE90B76" w:rsidR="00111D42" w:rsidRPr="00982BFB" w:rsidRDefault="005B5268" w:rsidP="00111D42">
            <w:pPr>
              <w:pStyle w:val="Ttulo"/>
              <w:rPr>
                <w:sz w:val="40"/>
                <w:szCs w:val="40"/>
                <w:lang w:val="it-IT"/>
              </w:rPr>
            </w:pPr>
            <w:r>
              <w:rPr>
                <w:sz w:val="40"/>
                <w:szCs w:val="40"/>
              </w:rPr>
              <w:t>a</w:t>
            </w:r>
            <w:r w:rsidR="00111D42" w:rsidRPr="00982BFB">
              <w:rPr>
                <w:sz w:val="40"/>
                <w:szCs w:val="40"/>
              </w:rPr>
              <w:t>lison Machado</w:t>
            </w:r>
            <w:r w:rsidR="00111D42">
              <w:rPr>
                <w:sz w:val="40"/>
                <w:szCs w:val="40"/>
              </w:rPr>
              <w:t xml:space="preserve"> Alves</w:t>
            </w:r>
          </w:p>
          <w:p w14:paraId="6AB8F2AD" w14:textId="379AB8A4" w:rsidR="00111D42" w:rsidRPr="00982BFB" w:rsidRDefault="008B6F02" w:rsidP="00111D42">
            <w:pPr>
              <w:pStyle w:val="Subttulo"/>
              <w:rPr>
                <w:b/>
                <w:bCs/>
                <w:sz w:val="28"/>
                <w:szCs w:val="28"/>
                <w:lang w:val="it-IT"/>
              </w:rPr>
            </w:pPr>
            <w:r>
              <w:rPr>
                <w:b/>
                <w:bCs/>
                <w:sz w:val="28"/>
                <w:szCs w:val="28"/>
                <w:lang w:val="it-IT"/>
              </w:rPr>
              <w:t xml:space="preserve">SENIOR </w:t>
            </w:r>
            <w:r w:rsidR="00111D42" w:rsidRPr="00982BFB">
              <w:rPr>
                <w:b/>
                <w:bCs/>
                <w:sz w:val="28"/>
                <w:szCs w:val="28"/>
                <w:lang w:val="it-IT"/>
              </w:rPr>
              <w:t>Backend Developer |</w:t>
            </w:r>
            <w:r w:rsidRPr="00982BFB">
              <w:rPr>
                <w:b/>
                <w:bCs/>
                <w:sz w:val="28"/>
                <w:szCs w:val="28"/>
                <w:lang w:val="it-IT"/>
              </w:rPr>
              <w:t xml:space="preserve"> Software Engineer </w:t>
            </w:r>
            <w:r w:rsidR="00111D42" w:rsidRPr="00982BFB">
              <w:rPr>
                <w:b/>
                <w:bCs/>
                <w:sz w:val="28"/>
                <w:szCs w:val="28"/>
                <w:lang w:val="it-IT"/>
              </w:rPr>
              <w:t xml:space="preserve">Devops | </w:t>
            </w:r>
            <w:r w:rsidR="00111D42">
              <w:rPr>
                <w:b/>
                <w:bCs/>
                <w:sz w:val="28"/>
                <w:szCs w:val="28"/>
                <w:lang w:val="it-IT"/>
              </w:rPr>
              <w:t>AWS | Azure</w:t>
            </w:r>
            <w:r>
              <w:rPr>
                <w:b/>
                <w:bCs/>
                <w:sz w:val="28"/>
                <w:szCs w:val="28"/>
                <w:lang w:val="it-IT"/>
              </w:rPr>
              <w:t xml:space="preserve"> </w:t>
            </w:r>
          </w:p>
          <w:sdt>
            <w:sdtPr>
              <w:id w:val="2074003189"/>
              <w:placeholder>
                <w:docPart w:val="4308A039B5AB40BDAB7F95B341F80886"/>
              </w:placeholder>
              <w:temporary/>
              <w:showingPlcHdr/>
              <w15:appearance w15:val="hidden"/>
            </w:sdtPr>
            <w:sdtEndPr/>
            <w:sdtContent>
              <w:p w14:paraId="5442C943" w14:textId="77777777" w:rsidR="00111D42" w:rsidRDefault="00111D42" w:rsidP="00111D42">
                <w:pPr>
                  <w:pStyle w:val="Ttulo1"/>
                </w:pPr>
                <w:r w:rsidRPr="00024729">
                  <w:t>Objetivo</w:t>
                </w:r>
              </w:p>
            </w:sdtContent>
          </w:sdt>
          <w:p w14:paraId="52ED3DFC" w14:textId="17755E37" w:rsidR="00024729" w:rsidRDefault="00210231" w:rsidP="00210231">
            <w:pPr>
              <w:rPr>
                <w:sz w:val="20"/>
                <w:szCs w:val="20"/>
              </w:rPr>
            </w:pPr>
            <w:r w:rsidRPr="008B6F02">
              <w:rPr>
                <w:sz w:val="20"/>
                <w:szCs w:val="20"/>
              </w:rPr>
              <w:t>Nos últimos anos tenho dedicado os meus esforços para o campo de tecnologias como cloud, docker e micro-serviços. Priorizo a automatização de processos utilizando práticas DevOps e tecnologias serverless, vivência no sistema operacional Linux familiarizado com Ubuntu.</w:t>
            </w:r>
          </w:p>
          <w:p w14:paraId="0CAC2FD0" w14:textId="77777777" w:rsidR="00D91CAB" w:rsidRPr="008B6F02" w:rsidRDefault="00D91CAB" w:rsidP="00210231">
            <w:pPr>
              <w:rPr>
                <w:sz w:val="20"/>
                <w:szCs w:val="20"/>
              </w:rPr>
            </w:pPr>
          </w:p>
          <w:p w14:paraId="212FF731" w14:textId="5A38CE13" w:rsidR="00111D42" w:rsidRPr="008B6F02" w:rsidRDefault="00210231" w:rsidP="00210231">
            <w:pPr>
              <w:rPr>
                <w:sz w:val="20"/>
                <w:szCs w:val="20"/>
                <w:lang w:val="it-IT"/>
              </w:rPr>
            </w:pPr>
            <w:r w:rsidRPr="008B6F02">
              <w:rPr>
                <w:sz w:val="20"/>
                <w:szCs w:val="20"/>
              </w:rPr>
              <w:t xml:space="preserve">Utilizo o ambiente Visual Studio e plataforma .NET há mais de </w:t>
            </w:r>
            <w:r w:rsidR="00BD5154">
              <w:rPr>
                <w:sz w:val="20"/>
                <w:szCs w:val="20"/>
              </w:rPr>
              <w:t>8</w:t>
            </w:r>
            <w:r w:rsidRPr="008B6F02">
              <w:rPr>
                <w:sz w:val="20"/>
                <w:szCs w:val="20"/>
              </w:rPr>
              <w:t xml:space="preserve"> anos. Tenho conhecimento em diversas tecnologias: C#, </w:t>
            </w:r>
            <w:r w:rsidR="008F47E1">
              <w:rPr>
                <w:sz w:val="20"/>
                <w:szCs w:val="20"/>
              </w:rPr>
              <w:t xml:space="preserve">.Net 4.5, </w:t>
            </w:r>
            <w:r w:rsidRPr="008B6F02">
              <w:rPr>
                <w:sz w:val="20"/>
                <w:szCs w:val="20"/>
              </w:rPr>
              <w:t xml:space="preserve">.Net Core, SQL, PL/SQL, NoSql, Redis, Shell Script, Python, Node JS entre outros. </w:t>
            </w:r>
          </w:p>
          <w:sdt>
            <w:sdtPr>
              <w:id w:val="1696962928"/>
              <w:placeholder>
                <w:docPart w:val="3377D7FF34A64CB38B8FBB27E7342408"/>
              </w:placeholder>
              <w:temporary/>
              <w:showingPlcHdr/>
              <w15:appearance w15:val="hidden"/>
            </w:sdtPr>
            <w:sdtEndPr/>
            <w:sdtContent>
              <w:p w14:paraId="482AE333" w14:textId="77777777" w:rsidR="00111D42" w:rsidRDefault="00111D42" w:rsidP="00111D42">
                <w:pPr>
                  <w:pStyle w:val="Ttulo1"/>
                </w:pPr>
                <w:r w:rsidRPr="007D5FFC">
                  <w:rPr>
                    <w:sz w:val="32"/>
                  </w:rPr>
                  <w:t>Experiência</w:t>
                </w:r>
              </w:p>
            </w:sdtContent>
          </w:sdt>
          <w:p w14:paraId="305AF18C" w14:textId="12D8358D" w:rsidR="00111D42" w:rsidRPr="008B6F02" w:rsidRDefault="00210231" w:rsidP="00111D42">
            <w:pPr>
              <w:pStyle w:val="Ttulo2"/>
              <w:rPr>
                <w:sz w:val="28"/>
                <w:szCs w:val="28"/>
              </w:rPr>
            </w:pPr>
            <w:r w:rsidRPr="008B6F02">
              <w:rPr>
                <w:b/>
                <w:bCs/>
                <w:sz w:val="28"/>
                <w:szCs w:val="28"/>
              </w:rPr>
              <w:t>accera &amp; Neogrid</w:t>
            </w:r>
            <w:r w:rsidR="00153DF7">
              <w:rPr>
                <w:b/>
                <w:bCs/>
                <w:sz w:val="28"/>
                <w:szCs w:val="28"/>
              </w:rPr>
              <w:t xml:space="preserve"> -</w:t>
            </w:r>
            <w:r w:rsidRPr="008B6F02">
              <w:rPr>
                <w:sz w:val="28"/>
                <w:szCs w:val="28"/>
              </w:rPr>
              <w:t xml:space="preserve"> senior backend developer</w:t>
            </w:r>
          </w:p>
          <w:p w14:paraId="2BF14F6B" w14:textId="219818CC" w:rsidR="00111D42" w:rsidRPr="008B6F02" w:rsidRDefault="00210231" w:rsidP="00111D42">
            <w:pPr>
              <w:pStyle w:val="Ttulo3"/>
              <w:rPr>
                <w:rFonts w:asciiTheme="minorHAnsi" w:hAnsiTheme="minorHAnsi"/>
                <w:sz w:val="20"/>
                <w:szCs w:val="20"/>
              </w:rPr>
            </w:pPr>
            <w:r w:rsidRPr="008B6F02">
              <w:rPr>
                <w:rFonts w:asciiTheme="minorHAnsi" w:hAnsiTheme="minorHAnsi"/>
                <w:sz w:val="20"/>
                <w:szCs w:val="20"/>
                <w:lang w:val="pt-BR" w:bidi="pt-BR"/>
              </w:rPr>
              <w:t>Agosto 2018 – Atualmente.</w:t>
            </w:r>
          </w:p>
          <w:p w14:paraId="63808141" w14:textId="4E1A806A" w:rsidR="00111D42" w:rsidRPr="008B6F02" w:rsidRDefault="008B6F02" w:rsidP="00153DF7">
            <w:pPr>
              <w:rPr>
                <w:sz w:val="20"/>
                <w:szCs w:val="20"/>
                <w:u w:val="single"/>
                <w:lang w:val="it-IT"/>
              </w:rPr>
            </w:pPr>
            <w:r w:rsidRPr="008B6F02">
              <w:rPr>
                <w:rFonts w:cs="Segoe UI"/>
                <w:sz w:val="20"/>
                <w:szCs w:val="20"/>
                <w:shd w:val="clear" w:color="auto" w:fill="FFFFFF"/>
              </w:rPr>
              <w:t>Trabalho com méto</w:t>
            </w:r>
            <w:bookmarkStart w:id="0" w:name="_GoBack"/>
            <w:bookmarkEnd w:id="0"/>
            <w:r w:rsidRPr="008B6F02">
              <w:rPr>
                <w:rFonts w:cs="Segoe UI"/>
                <w:sz w:val="20"/>
                <w:szCs w:val="20"/>
                <w:shd w:val="clear" w:color="auto" w:fill="FFFFFF"/>
              </w:rPr>
              <w:t>dos ágeis. Desenvolvimento em ambiente windows/linux utilizando C# (.NET 4.5 e .NET Core), JS, Node JS, SQL Server, MongoDb, RabbitMQ, Redis, Docker, Python. Configuração e desenvolvimento em soluções serverless e serviços AWS, Azure e CI/CD</w:t>
            </w:r>
            <w:r w:rsidRPr="008B6F02">
              <w:rPr>
                <w:sz w:val="20"/>
                <w:szCs w:val="20"/>
              </w:rPr>
              <w:t>.</w:t>
            </w:r>
          </w:p>
          <w:p w14:paraId="53EB7C18" w14:textId="585DECA3" w:rsidR="00111D42" w:rsidRPr="008B6F02" w:rsidRDefault="008B6F02" w:rsidP="00111D42">
            <w:pPr>
              <w:pStyle w:val="Ttulo2"/>
              <w:rPr>
                <w:sz w:val="28"/>
                <w:szCs w:val="28"/>
              </w:rPr>
            </w:pPr>
            <w:r w:rsidRPr="008B6F02">
              <w:rPr>
                <w:b/>
                <w:bCs/>
                <w:sz w:val="28"/>
                <w:szCs w:val="28"/>
              </w:rPr>
              <w:t xml:space="preserve">pmweb </w:t>
            </w:r>
            <w:r>
              <w:rPr>
                <w:b/>
                <w:bCs/>
                <w:sz w:val="28"/>
                <w:szCs w:val="28"/>
              </w:rPr>
              <w:t>-</w:t>
            </w:r>
            <w:r w:rsidRPr="008B6F02">
              <w:rPr>
                <w:sz w:val="28"/>
                <w:szCs w:val="28"/>
              </w:rPr>
              <w:t xml:space="preserve"> senior backend developer</w:t>
            </w:r>
          </w:p>
          <w:p w14:paraId="0C048AA0" w14:textId="0D3EB23B" w:rsidR="00111D42" w:rsidRPr="008B6F02" w:rsidRDefault="008B6F02" w:rsidP="00111D42">
            <w:pPr>
              <w:pStyle w:val="Ttulo3"/>
              <w:rPr>
                <w:sz w:val="20"/>
                <w:szCs w:val="20"/>
              </w:rPr>
            </w:pPr>
            <w:r w:rsidRPr="008B6F02">
              <w:rPr>
                <w:sz w:val="20"/>
                <w:szCs w:val="20"/>
              </w:rPr>
              <w:t>Outubro 2017 a agosto 2018.</w:t>
            </w:r>
          </w:p>
          <w:p w14:paraId="59984F1A" w14:textId="6F1F2DDF" w:rsidR="00153DF7" w:rsidRDefault="008B6F02" w:rsidP="00153DF7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Trabalho na criação e manutenção de rotinas ETL dos nossos clientes, com volume gigante de dados para disparo de campanhas de e-mail marketing e estratégia de marketing digital.</w:t>
            </w:r>
          </w:p>
          <w:p w14:paraId="421A5E8D" w14:textId="2BEB441A" w:rsidR="00153DF7" w:rsidRDefault="00153DF7" w:rsidP="00153DF7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153DF7">
              <w:rPr>
                <w:rFonts w:cs="Calibri"/>
                <w:sz w:val="20"/>
                <w:szCs w:val="20"/>
              </w:rPr>
              <w:t>Desenvolvimento C#, AWS (Amazon), PL/SQL, Python, R, SVN entre outras.</w:t>
            </w:r>
          </w:p>
          <w:p w14:paraId="7BC4A5D2" w14:textId="6788A3B2" w:rsidR="00153DF7" w:rsidRPr="008B6F02" w:rsidRDefault="00153DF7" w:rsidP="00153DF7">
            <w:pPr>
              <w:spacing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153DF7">
              <w:rPr>
                <w:rFonts w:cs="Calibri"/>
                <w:sz w:val="20"/>
                <w:szCs w:val="20"/>
              </w:rPr>
              <w:t>Clientes Azul, Latam, Grupo B2W, Audi, Walmart, Renner, Avon, FastShop, HP, Wine, Lojas Colombo entre outros.</w:t>
            </w:r>
          </w:p>
          <w:p w14:paraId="28C5168D" w14:textId="3145A2B3" w:rsidR="00111D42" w:rsidRDefault="00153DF7" w:rsidP="00111D42">
            <w:pPr>
              <w:pStyle w:val="Ttulo2"/>
            </w:pPr>
            <w:r w:rsidRPr="00153DF7">
              <w:rPr>
                <w:b/>
                <w:bCs/>
                <w:sz w:val="28"/>
                <w:szCs w:val="28"/>
              </w:rPr>
              <w:t>pRISMATEC</w:t>
            </w:r>
            <w:r>
              <w:t xml:space="preserve"> </w:t>
            </w:r>
            <w:r>
              <w:rPr>
                <w:b/>
                <w:bCs/>
              </w:rPr>
              <w:t>-</w:t>
            </w:r>
            <w:r>
              <w:t xml:space="preserve"> </w:t>
            </w:r>
            <w:r w:rsidRPr="00153DF7">
              <w:rPr>
                <w:sz w:val="28"/>
                <w:szCs w:val="28"/>
              </w:rPr>
              <w:t>pLENO BACKEND DEVELOPER</w:t>
            </w:r>
          </w:p>
          <w:p w14:paraId="2BFEDD0A" w14:textId="24A3A37B" w:rsidR="00111D42" w:rsidRPr="00153DF7" w:rsidRDefault="00153DF7" w:rsidP="00111D42">
            <w:pPr>
              <w:pStyle w:val="Ttulo3"/>
              <w:rPr>
                <w:sz w:val="20"/>
                <w:szCs w:val="20"/>
              </w:rPr>
            </w:pPr>
            <w:r w:rsidRPr="00153DF7">
              <w:rPr>
                <w:sz w:val="20"/>
                <w:szCs w:val="20"/>
                <w:lang w:val="pt-BR" w:bidi="pt-BR"/>
              </w:rPr>
              <w:t>Maio 2016 a outubro 2017</w:t>
            </w:r>
          </w:p>
          <w:p w14:paraId="75BA0147" w14:textId="4B887F05" w:rsidR="00153DF7" w:rsidRPr="00153DF7" w:rsidRDefault="00153DF7" w:rsidP="00153DF7">
            <w:pPr>
              <w:rPr>
                <w:sz w:val="20"/>
                <w:szCs w:val="20"/>
                <w:lang w:val="pt-BR"/>
              </w:rPr>
            </w:pPr>
            <w:r w:rsidRPr="00153DF7">
              <w:rPr>
                <w:sz w:val="20"/>
                <w:szCs w:val="20"/>
                <w:lang w:val="pt-BR"/>
              </w:rPr>
              <w:t>Desenvolvimento C# com Visual Studio 2008/2012/2013 e 2015.</w:t>
            </w:r>
          </w:p>
          <w:p w14:paraId="7BD004BD" w14:textId="77777777" w:rsidR="00153DF7" w:rsidRPr="00153DF7" w:rsidRDefault="00153DF7" w:rsidP="00153DF7">
            <w:pPr>
              <w:rPr>
                <w:sz w:val="20"/>
                <w:szCs w:val="20"/>
                <w:lang w:val="pt-BR"/>
              </w:rPr>
            </w:pPr>
            <w:r w:rsidRPr="00153DF7">
              <w:rPr>
                <w:sz w:val="20"/>
                <w:szCs w:val="20"/>
                <w:lang w:val="pt-BR"/>
              </w:rPr>
              <w:t xml:space="preserve">Modelagem de dados, Uso de design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patterns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 MVC e DDD.</w:t>
            </w:r>
          </w:p>
          <w:p w14:paraId="0C0BCB7F" w14:textId="0D24F5DA" w:rsidR="00153DF7" w:rsidRPr="00153DF7" w:rsidRDefault="00153DF7" w:rsidP="00153DF7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</w:t>
            </w:r>
            <w:r w:rsidRPr="00153DF7">
              <w:rPr>
                <w:sz w:val="20"/>
                <w:szCs w:val="20"/>
                <w:lang w:val="pt-BR"/>
              </w:rPr>
              <w:t xml:space="preserve">oluções voltadas para internet utilizando as tecnologias: .Net,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Nhibernate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Asp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 NET MVC,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jQuery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 UI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Bootstrap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Linq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MonoRail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Entity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 Framework,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Simple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Injector</w:t>
            </w:r>
            <w:proofErr w:type="spellEnd"/>
            <w:r w:rsidRPr="00153DF7">
              <w:rPr>
                <w:sz w:val="20"/>
                <w:szCs w:val="20"/>
                <w:lang w:val="pt-BR"/>
              </w:rPr>
              <w:t xml:space="preserve">, PostgreSQL, </w:t>
            </w:r>
            <w:proofErr w:type="spellStart"/>
            <w:r w:rsidRPr="00153DF7">
              <w:rPr>
                <w:sz w:val="20"/>
                <w:szCs w:val="20"/>
                <w:lang w:val="pt-BR"/>
              </w:rPr>
              <w:t>Dapper</w:t>
            </w:r>
            <w:proofErr w:type="spellEnd"/>
            <w:r>
              <w:rPr>
                <w:sz w:val="20"/>
                <w:szCs w:val="20"/>
                <w:lang w:val="pt-BR"/>
              </w:rPr>
              <w:t>.</w:t>
            </w:r>
          </w:p>
          <w:sdt>
            <w:sdtPr>
              <w:id w:val="-517156477"/>
              <w:placeholder>
                <w:docPart w:val="14EFD8D2E5D74F70A11741D48EA4C7EC"/>
              </w:placeholder>
              <w:temporary/>
              <w:showingPlcHdr/>
              <w15:appearance w15:val="hidden"/>
            </w:sdtPr>
            <w:sdtEndPr/>
            <w:sdtContent>
              <w:p w14:paraId="26F83755" w14:textId="77777777" w:rsidR="00111D42" w:rsidRDefault="00111D42" w:rsidP="00111D42">
                <w:pPr>
                  <w:pStyle w:val="Ttulo1"/>
                </w:pPr>
                <w:r w:rsidRPr="007D5FFC">
                  <w:rPr>
                    <w:sz w:val="32"/>
                    <w:lang w:val="pt-BR" w:bidi="pt-BR"/>
                  </w:rPr>
                  <w:t>Habilidades</w:t>
                </w:r>
              </w:p>
            </w:sdtContent>
          </w:sdt>
          <w:p w14:paraId="146250F7" w14:textId="093E140F" w:rsidR="00111D42" w:rsidRDefault="00024729" w:rsidP="00111D42">
            <w:pPr>
              <w:rPr>
                <w:lang w:val="it-IT"/>
              </w:rPr>
            </w:pPr>
            <w:r>
              <w:rPr>
                <w:lang w:val="it-IT"/>
              </w:rPr>
              <w:t>C#, .Net 4.5, .Net Core, SQL Server, Github, Aws, Azure, Docker, Node Js, NoSql, Redis, RabbitMq, Python, Linux, PL/SQL, Linq, JavaScript, NHibernate, Tableau, Oracle, Delphi, MySQL, Firebird, PostgreSQL</w:t>
            </w:r>
            <w:r w:rsidR="00891203">
              <w:rPr>
                <w:lang w:val="it-IT"/>
              </w:rPr>
              <w:t>, Migrations</w:t>
            </w:r>
            <w:r w:rsidR="00891203" w:rsidRPr="00891203">
              <w:rPr>
                <w:lang w:val="it-IT"/>
              </w:rPr>
              <w:t>, CI</w:t>
            </w:r>
            <w:r w:rsidR="00891203">
              <w:rPr>
                <w:lang w:val="it-IT"/>
              </w:rPr>
              <w:t xml:space="preserve"> &amp; </w:t>
            </w:r>
            <w:r w:rsidR="00891203" w:rsidRPr="00891203">
              <w:rPr>
                <w:lang w:val="it-IT"/>
              </w:rPr>
              <w:t>CD</w:t>
            </w:r>
            <w:r w:rsidR="007D5FFC" w:rsidRPr="00891203">
              <w:rPr>
                <w:lang w:val="it-IT"/>
              </w:rPr>
              <w:t>.</w:t>
            </w:r>
          </w:p>
          <w:p w14:paraId="51A0C0B2" w14:textId="75223386" w:rsidR="008577D0" w:rsidRDefault="008577D0" w:rsidP="00111D42">
            <w:pPr>
              <w:rPr>
                <w:lang w:val="it-IT"/>
              </w:rPr>
            </w:pPr>
            <w:r>
              <w:rPr>
                <w:lang w:val="it-IT"/>
              </w:rPr>
              <w:t>Uso de Designer Patterns, MVC, DDD</w:t>
            </w:r>
            <w:r w:rsidR="00F720F1">
              <w:rPr>
                <w:lang w:val="it-IT"/>
              </w:rPr>
              <w:t>, Clean Code, SOLID</w:t>
            </w:r>
            <w:r>
              <w:rPr>
                <w:lang w:val="it-IT"/>
              </w:rPr>
              <w:t>.</w:t>
            </w:r>
          </w:p>
          <w:p w14:paraId="1B6F6D28" w14:textId="3F88B266" w:rsidR="008577D0" w:rsidRPr="00EC0F79" w:rsidRDefault="008577D0" w:rsidP="00111D42">
            <w:pPr>
              <w:rPr>
                <w:lang w:val="it-IT"/>
              </w:rPr>
            </w:pPr>
            <w:r>
              <w:rPr>
                <w:lang w:val="it-IT"/>
              </w:rPr>
              <w:t>Metodologias ágeis, Scrum, Kanban, CMMI Nível 3.</w:t>
            </w:r>
          </w:p>
        </w:tc>
      </w:tr>
      <w:tr w:rsidR="00111D42" w:rsidRPr="008A171A" w14:paraId="72C97214" w14:textId="77777777" w:rsidTr="00111D42">
        <w:trPr>
          <w:trHeight w:val="4284"/>
        </w:trPr>
        <w:tc>
          <w:tcPr>
            <w:tcW w:w="3420" w:type="dxa"/>
            <w:gridSpan w:val="6"/>
          </w:tcPr>
          <w:p w14:paraId="14945C0C" w14:textId="77777777" w:rsidR="00210231" w:rsidRPr="00210231" w:rsidRDefault="00210231" w:rsidP="00111D42">
            <w:pPr>
              <w:pStyle w:val="SobreMim"/>
              <w:rPr>
                <w:sz w:val="18"/>
                <w:szCs w:val="18"/>
                <w:lang w:val="it-IT"/>
              </w:rPr>
            </w:pPr>
            <w:r w:rsidRPr="00210231">
              <w:rPr>
                <w:sz w:val="18"/>
                <w:szCs w:val="18"/>
                <w:lang w:val="it-IT"/>
              </w:rPr>
              <w:t>Em busca de novos desafios, a fim de demostrar o conhecimento adquirido com os 8 anos de experiência em desenvolvimento de software, organizado e focado com excelente comunicação e capacidade analítica.</w:t>
            </w:r>
          </w:p>
          <w:p w14:paraId="38C5641D" w14:textId="6CA86E17" w:rsidR="00111D42" w:rsidRPr="00210231" w:rsidRDefault="00210231" w:rsidP="00111D42">
            <w:pPr>
              <w:pStyle w:val="SobreMim"/>
              <w:rPr>
                <w:sz w:val="18"/>
                <w:szCs w:val="18"/>
                <w:lang w:val="it-IT"/>
              </w:rPr>
            </w:pPr>
            <w:r w:rsidRPr="00210231">
              <w:rPr>
                <w:sz w:val="18"/>
                <w:szCs w:val="18"/>
                <w:lang w:val="it-IT"/>
              </w:rPr>
              <w:t>No meu tempo livre gosto de assistir a séries, jogar videogames, tomar chimarrão e brincar com o meu cachorro, o Pingo.</w:t>
            </w:r>
          </w:p>
          <w:p w14:paraId="5910F3B3" w14:textId="63CFDFB1" w:rsidR="00210231" w:rsidRPr="00210231" w:rsidRDefault="00210231" w:rsidP="00210231">
            <w:pPr>
              <w:rPr>
                <w:lang w:val="it-IT"/>
              </w:rPr>
            </w:pPr>
          </w:p>
        </w:tc>
        <w:tc>
          <w:tcPr>
            <w:tcW w:w="720" w:type="dxa"/>
            <w:vMerge/>
          </w:tcPr>
          <w:p w14:paraId="7A61F13E" w14:textId="77777777" w:rsidR="00111D42" w:rsidRPr="008A171A" w:rsidRDefault="00111D42" w:rsidP="00111D42">
            <w:pPr>
              <w:pStyle w:val="SobreMim"/>
              <w:rPr>
                <w:lang w:val="it-IT"/>
              </w:rPr>
            </w:pPr>
          </w:p>
        </w:tc>
        <w:tc>
          <w:tcPr>
            <w:tcW w:w="7233" w:type="dxa"/>
            <w:vMerge/>
          </w:tcPr>
          <w:p w14:paraId="1A70C1D9" w14:textId="77777777" w:rsidR="00111D42" w:rsidRPr="008A171A" w:rsidRDefault="00111D42" w:rsidP="00111D42">
            <w:pPr>
              <w:pStyle w:val="SobreMim"/>
              <w:rPr>
                <w:lang w:val="it-IT"/>
              </w:rPr>
            </w:pPr>
          </w:p>
        </w:tc>
      </w:tr>
      <w:tr w:rsidR="00111D42" w:rsidRPr="004A28EA" w14:paraId="69397702" w14:textId="77777777" w:rsidTr="00111D42">
        <w:trPr>
          <w:trHeight w:val="554"/>
        </w:trPr>
        <w:tc>
          <w:tcPr>
            <w:tcW w:w="317" w:type="dxa"/>
          </w:tcPr>
          <w:p w14:paraId="352A57B6" w14:textId="77777777" w:rsidR="00111D42" w:rsidRPr="008A171A" w:rsidRDefault="00111D42" w:rsidP="00111D42">
            <w:pPr>
              <w:pStyle w:val="Ttulo4"/>
              <w:rPr>
                <w:lang w:val="it-IT"/>
              </w:rPr>
            </w:pPr>
          </w:p>
        </w:tc>
        <w:sdt>
          <w:sdtPr>
            <w:id w:val="1050265814"/>
            <w:placeholder>
              <w:docPart w:val="8D1BC813A4D240039AB04CA1FB2B1C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2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3473B111" w14:textId="77777777" w:rsidR="00111D42" w:rsidRDefault="00111D42" w:rsidP="00111D42">
                <w:pPr>
                  <w:pStyle w:val="Ttulo4"/>
                </w:pPr>
                <w:r>
                  <w:rPr>
                    <w:lang w:val="pt-BR" w:bidi="pt-BR"/>
                  </w:rPr>
                  <w:t>C O N T A T O</w:t>
                </w:r>
              </w:p>
            </w:tc>
          </w:sdtContent>
        </w:sdt>
        <w:tc>
          <w:tcPr>
            <w:tcW w:w="270" w:type="dxa"/>
          </w:tcPr>
          <w:p w14:paraId="555CABBF" w14:textId="77777777" w:rsidR="00111D42" w:rsidRDefault="00111D42" w:rsidP="00111D42">
            <w:pPr>
              <w:pStyle w:val="Ttulo4"/>
            </w:pPr>
          </w:p>
        </w:tc>
        <w:tc>
          <w:tcPr>
            <w:tcW w:w="720" w:type="dxa"/>
          </w:tcPr>
          <w:p w14:paraId="5F359EAB" w14:textId="77777777" w:rsidR="00111D42" w:rsidRDefault="00111D42" w:rsidP="00111D42">
            <w:pPr>
              <w:pStyle w:val="Ttulo4"/>
            </w:pPr>
          </w:p>
        </w:tc>
        <w:tc>
          <w:tcPr>
            <w:tcW w:w="7233" w:type="dxa"/>
            <w:vMerge/>
          </w:tcPr>
          <w:p w14:paraId="2714EF9F" w14:textId="77777777" w:rsidR="00111D42" w:rsidRDefault="00111D42" w:rsidP="00111D42">
            <w:pPr>
              <w:pStyle w:val="Ttulo"/>
            </w:pPr>
          </w:p>
        </w:tc>
      </w:tr>
      <w:tr w:rsidR="00111D42" w:rsidRPr="004A28EA" w14:paraId="5193A78D" w14:textId="77777777" w:rsidTr="00111D42">
        <w:trPr>
          <w:trHeight w:val="636"/>
        </w:trPr>
        <w:tc>
          <w:tcPr>
            <w:tcW w:w="451" w:type="dxa"/>
            <w:gridSpan w:val="2"/>
            <w:vAlign w:val="center"/>
          </w:tcPr>
          <w:p w14:paraId="5C97762B" w14:textId="77777777" w:rsidR="00111D42" w:rsidRPr="00B8453F" w:rsidRDefault="00111D42" w:rsidP="00111D42">
            <w:r>
              <w:rPr>
                <w:noProof/>
                <w:lang w:val="pt-BR" w:bidi="pt-BR"/>
              </w:rPr>
              <w:drawing>
                <wp:inline distT="0" distB="0" distL="0" distR="0" wp14:anchorId="05BAD547" wp14:editId="6B94C35B">
                  <wp:extent cx="180975" cy="180975"/>
                  <wp:effectExtent l="0" t="0" r="9525" b="9525"/>
                  <wp:docPr id="1" name="Picture 3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  <w:gridSpan w:val="4"/>
            <w:vAlign w:val="center"/>
          </w:tcPr>
          <w:p w14:paraId="399D45C9" w14:textId="77777777" w:rsidR="00111D42" w:rsidRPr="00B8453F" w:rsidRDefault="00111D42" w:rsidP="00111D42">
            <w:pPr>
              <w:pStyle w:val="Contato1"/>
            </w:pPr>
            <w:r>
              <w:t>alisonipuc@gmail.com</w:t>
            </w:r>
          </w:p>
        </w:tc>
        <w:tc>
          <w:tcPr>
            <w:tcW w:w="720" w:type="dxa"/>
            <w:vMerge w:val="restart"/>
          </w:tcPr>
          <w:p w14:paraId="618AF4A7" w14:textId="77777777" w:rsidR="00111D42" w:rsidRDefault="00111D42" w:rsidP="00111D42">
            <w:r>
              <w:rPr>
                <w:lang w:val="pt-BR" w:bidi="pt-BR"/>
              </w:rPr>
              <w:t xml:space="preserve"> </w:t>
            </w:r>
          </w:p>
        </w:tc>
        <w:tc>
          <w:tcPr>
            <w:tcW w:w="7233" w:type="dxa"/>
            <w:vMerge/>
          </w:tcPr>
          <w:p w14:paraId="2AD89332" w14:textId="77777777" w:rsidR="00111D42" w:rsidRDefault="00111D42" w:rsidP="00111D42">
            <w:pPr>
              <w:pStyle w:val="Ttulo"/>
            </w:pPr>
          </w:p>
        </w:tc>
      </w:tr>
      <w:tr w:rsidR="00111D42" w:rsidRPr="004A28EA" w14:paraId="720EB736" w14:textId="77777777" w:rsidTr="00111D42">
        <w:trPr>
          <w:trHeight w:val="554"/>
        </w:trPr>
        <w:tc>
          <w:tcPr>
            <w:tcW w:w="451" w:type="dxa"/>
            <w:gridSpan w:val="2"/>
            <w:vAlign w:val="center"/>
          </w:tcPr>
          <w:p w14:paraId="288FA384" w14:textId="77777777" w:rsidR="00111D42" w:rsidRPr="00B8453F" w:rsidRDefault="00111D42" w:rsidP="00111D42">
            <w:r w:rsidRPr="00B8453F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5176D99" wp14:editId="2ED46405">
                      <wp:extent cx="114186" cy="211455"/>
                      <wp:effectExtent l="38100" t="38100" r="38735" b="36195"/>
                      <wp:docPr id="5" name="Elemento 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v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v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v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A58D39" id="Elemento gráfico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">
      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9" w:type="dxa"/>
            <w:gridSpan w:val="4"/>
            <w:vAlign w:val="center"/>
          </w:tcPr>
          <w:p w14:paraId="2980C9E2" w14:textId="6D51E615" w:rsidR="00024729" w:rsidRPr="00024729" w:rsidRDefault="00111D42" w:rsidP="00024729">
            <w:pPr>
              <w:pStyle w:val="Contato1"/>
            </w:pPr>
            <w:r>
              <w:t>(51) 98175-3755</w:t>
            </w:r>
          </w:p>
        </w:tc>
        <w:tc>
          <w:tcPr>
            <w:tcW w:w="720" w:type="dxa"/>
            <w:vMerge/>
          </w:tcPr>
          <w:p w14:paraId="4CCDAF27" w14:textId="77777777" w:rsidR="00111D42" w:rsidRDefault="00111D42" w:rsidP="00111D42"/>
        </w:tc>
        <w:tc>
          <w:tcPr>
            <w:tcW w:w="7233" w:type="dxa"/>
            <w:vMerge/>
          </w:tcPr>
          <w:p w14:paraId="09C55306" w14:textId="77777777" w:rsidR="00111D42" w:rsidRDefault="00111D42" w:rsidP="00111D42">
            <w:pPr>
              <w:pStyle w:val="Ttulo"/>
            </w:pPr>
          </w:p>
        </w:tc>
      </w:tr>
      <w:tr w:rsidR="00111D42" w:rsidRPr="004A28EA" w14:paraId="425AC253" w14:textId="77777777" w:rsidTr="00111D42">
        <w:trPr>
          <w:trHeight w:val="554"/>
        </w:trPr>
        <w:tc>
          <w:tcPr>
            <w:tcW w:w="451" w:type="dxa"/>
            <w:gridSpan w:val="2"/>
            <w:vAlign w:val="center"/>
          </w:tcPr>
          <w:p w14:paraId="39978F00" w14:textId="77777777" w:rsidR="00111D42" w:rsidRPr="00B8453F" w:rsidRDefault="00111D42" w:rsidP="00111D42">
            <w:r w:rsidRPr="00B8453F">
              <w:rPr>
                <w:noProof/>
                <w:lang w:val="pt-BR" w:bidi="pt-BR"/>
              </w:rPr>
              <w:drawing>
                <wp:inline distT="0" distB="0" distL="0" distR="0" wp14:anchorId="250DDAB3" wp14:editId="1F8BD86D">
                  <wp:extent cx="169028" cy="169028"/>
                  <wp:effectExtent l="0" t="0" r="2540" b="2540"/>
                  <wp:docPr id="73" name="Imagem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Elemento gráfico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  <w:gridSpan w:val="4"/>
            <w:vAlign w:val="center"/>
          </w:tcPr>
          <w:p w14:paraId="0655BA8F" w14:textId="2A76F856" w:rsidR="00787339" w:rsidRPr="00787339" w:rsidRDefault="00111D42" w:rsidP="00787339">
            <w:pPr>
              <w:pStyle w:val="Contato1"/>
            </w:pPr>
            <w:r>
              <w:t>www.alisonalves.com</w:t>
            </w:r>
          </w:p>
        </w:tc>
        <w:tc>
          <w:tcPr>
            <w:tcW w:w="720" w:type="dxa"/>
            <w:vMerge/>
          </w:tcPr>
          <w:p w14:paraId="21E2C556" w14:textId="77777777" w:rsidR="00111D42" w:rsidRDefault="00111D42" w:rsidP="00111D42"/>
        </w:tc>
        <w:tc>
          <w:tcPr>
            <w:tcW w:w="7233" w:type="dxa"/>
            <w:vMerge/>
          </w:tcPr>
          <w:p w14:paraId="13B92F5D" w14:textId="77777777" w:rsidR="00111D42" w:rsidRDefault="00111D42" w:rsidP="00111D42">
            <w:pPr>
              <w:pStyle w:val="Ttulo"/>
            </w:pPr>
          </w:p>
        </w:tc>
      </w:tr>
      <w:tr w:rsidR="00111D42" w:rsidRPr="004A28EA" w14:paraId="5609F8F8" w14:textId="77777777" w:rsidTr="00111D42">
        <w:trPr>
          <w:trHeight w:val="1625"/>
        </w:trPr>
        <w:tc>
          <w:tcPr>
            <w:tcW w:w="3420" w:type="dxa"/>
            <w:gridSpan w:val="6"/>
            <w:vAlign w:val="center"/>
          </w:tcPr>
          <w:p w14:paraId="2EDDC531" w14:textId="77777777" w:rsidR="00111D42" w:rsidRDefault="00111D42" w:rsidP="00111D42">
            <w:pPr>
              <w:pStyle w:val="Contato2"/>
            </w:pPr>
            <w:r>
              <w:t>Canoas, RS</w:t>
            </w:r>
          </w:p>
          <w:p w14:paraId="0CE2B6E1" w14:textId="77777777" w:rsidR="00111D42" w:rsidRDefault="00111D42" w:rsidP="00111D42">
            <w:pPr>
              <w:pStyle w:val="Contato2"/>
            </w:pPr>
            <w:r>
              <w:rPr>
                <w:noProof/>
                <w:lang w:val="pt-BR" w:bidi="pt-BR"/>
              </w:rPr>
              <w:drawing>
                <wp:inline distT="0" distB="0" distL="0" distR="0" wp14:anchorId="52FA8771" wp14:editId="702ADC94">
                  <wp:extent cx="343501" cy="343501"/>
                  <wp:effectExtent l="0" t="0" r="0" b="0"/>
                  <wp:docPr id="57" name="Elemento 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708E938D" w14:textId="77777777" w:rsidR="00111D42" w:rsidRDefault="00111D42" w:rsidP="00111D42"/>
        </w:tc>
        <w:tc>
          <w:tcPr>
            <w:tcW w:w="7233" w:type="dxa"/>
            <w:vMerge/>
          </w:tcPr>
          <w:p w14:paraId="28BF82CF" w14:textId="77777777" w:rsidR="00111D42" w:rsidRDefault="00111D42" w:rsidP="00111D42">
            <w:pPr>
              <w:pStyle w:val="Ttulo"/>
            </w:pPr>
          </w:p>
        </w:tc>
      </w:tr>
      <w:tr w:rsidR="00111D42" w:rsidRPr="004A28EA" w14:paraId="6FFDB3EE" w14:textId="77777777" w:rsidTr="00111D42">
        <w:trPr>
          <w:trHeight w:val="1034"/>
        </w:trPr>
        <w:tc>
          <w:tcPr>
            <w:tcW w:w="3420" w:type="dxa"/>
            <w:gridSpan w:val="6"/>
          </w:tcPr>
          <w:p w14:paraId="57A11DA8" w14:textId="77777777" w:rsidR="00111D42" w:rsidRDefault="00111D42" w:rsidP="00111D42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5AFB8E85" w14:textId="77777777" w:rsidR="00111D42" w:rsidRDefault="00111D42" w:rsidP="00111D42"/>
        </w:tc>
        <w:tc>
          <w:tcPr>
            <w:tcW w:w="7233" w:type="dxa"/>
            <w:vMerge/>
          </w:tcPr>
          <w:p w14:paraId="7F977202" w14:textId="77777777" w:rsidR="00111D42" w:rsidRDefault="00111D42" w:rsidP="00111D42">
            <w:pPr>
              <w:pStyle w:val="Ttulo"/>
            </w:pPr>
          </w:p>
        </w:tc>
      </w:tr>
      <w:tr w:rsidR="00111D42" w:rsidRPr="004A28EA" w14:paraId="773D13AD" w14:textId="77777777" w:rsidTr="00111D42">
        <w:trPr>
          <w:trHeight w:val="600"/>
        </w:trPr>
        <w:tc>
          <w:tcPr>
            <w:tcW w:w="451" w:type="dxa"/>
            <w:gridSpan w:val="2"/>
          </w:tcPr>
          <w:p w14:paraId="72EC9F61" w14:textId="77777777" w:rsidR="00111D42" w:rsidRPr="00453A7B" w:rsidRDefault="00111D42" w:rsidP="00111D42">
            <w:pPr>
              <w:pStyle w:val="Ttulo4"/>
            </w:pPr>
          </w:p>
        </w:tc>
        <w:sdt>
          <w:sdtPr>
            <w:id w:val="-1745956179"/>
            <w:placeholder>
              <w:docPart w:val="0A4D6A32A0294B72A0FDA1F5E9DBC13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98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7AAB380F" w14:textId="77777777" w:rsidR="00111D42" w:rsidRPr="00453A7B" w:rsidRDefault="00111D42" w:rsidP="00111D42">
                <w:pPr>
                  <w:pStyle w:val="Ttulo4"/>
                </w:pPr>
                <w:r w:rsidRPr="00453A7B">
                  <w:rPr>
                    <w:lang w:val="pt-BR" w:bidi="pt-BR"/>
                  </w:rPr>
                  <w:t>E D u c a ç ã o</w:t>
                </w:r>
              </w:p>
            </w:tc>
          </w:sdtContent>
        </w:sdt>
        <w:tc>
          <w:tcPr>
            <w:tcW w:w="270" w:type="dxa"/>
          </w:tcPr>
          <w:p w14:paraId="15927FFA" w14:textId="77777777" w:rsidR="00111D42" w:rsidRPr="00453A7B" w:rsidRDefault="00111D42" w:rsidP="00111D42">
            <w:pPr>
              <w:pStyle w:val="Ttulo4"/>
            </w:pPr>
          </w:p>
        </w:tc>
        <w:tc>
          <w:tcPr>
            <w:tcW w:w="720" w:type="dxa"/>
            <w:vMerge/>
          </w:tcPr>
          <w:p w14:paraId="30445C48" w14:textId="77777777" w:rsidR="00111D42" w:rsidRDefault="00111D42" w:rsidP="00111D42">
            <w:pPr>
              <w:pStyle w:val="Ttulo4"/>
            </w:pPr>
          </w:p>
        </w:tc>
        <w:tc>
          <w:tcPr>
            <w:tcW w:w="7233" w:type="dxa"/>
            <w:vMerge/>
          </w:tcPr>
          <w:p w14:paraId="4995146A" w14:textId="77777777" w:rsidR="00111D42" w:rsidRDefault="00111D42" w:rsidP="00111D42">
            <w:pPr>
              <w:pStyle w:val="Ttulo"/>
            </w:pPr>
          </w:p>
        </w:tc>
      </w:tr>
      <w:tr w:rsidR="00111D42" w:rsidRPr="00124ED6" w14:paraId="4201536E" w14:textId="77777777" w:rsidTr="00111D42">
        <w:trPr>
          <w:trHeight w:val="174"/>
        </w:trPr>
        <w:tc>
          <w:tcPr>
            <w:tcW w:w="3420" w:type="dxa"/>
            <w:gridSpan w:val="6"/>
          </w:tcPr>
          <w:p w14:paraId="7D28C6A2" w14:textId="77777777" w:rsidR="00111D42" w:rsidRPr="00453A7B" w:rsidRDefault="00111D42" w:rsidP="00111D42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20593F8C" w14:textId="77777777" w:rsidR="00111D42" w:rsidRPr="00124ED6" w:rsidRDefault="00111D42" w:rsidP="00111D42">
            <w:pPr>
              <w:rPr>
                <w:lang w:val="it-IT"/>
              </w:rPr>
            </w:pPr>
          </w:p>
        </w:tc>
        <w:tc>
          <w:tcPr>
            <w:tcW w:w="7233" w:type="dxa"/>
            <w:vMerge/>
          </w:tcPr>
          <w:p w14:paraId="1AE799BB" w14:textId="77777777" w:rsidR="00111D42" w:rsidRPr="00124ED6" w:rsidRDefault="00111D42" w:rsidP="00111D42">
            <w:pPr>
              <w:pStyle w:val="Ttulo"/>
              <w:rPr>
                <w:lang w:val="it-IT"/>
              </w:rPr>
            </w:pPr>
          </w:p>
        </w:tc>
      </w:tr>
      <w:tr w:rsidR="00111D42" w:rsidRPr="00C62E97" w14:paraId="55D844DE" w14:textId="77777777" w:rsidTr="00111D42">
        <w:trPr>
          <w:trHeight w:val="1135"/>
        </w:trPr>
        <w:tc>
          <w:tcPr>
            <w:tcW w:w="451" w:type="dxa"/>
            <w:gridSpan w:val="2"/>
          </w:tcPr>
          <w:p w14:paraId="47EA7B27" w14:textId="77777777" w:rsidR="00111D42" w:rsidRPr="00124ED6" w:rsidRDefault="00111D42" w:rsidP="00111D42">
            <w:pPr>
              <w:rPr>
                <w:noProof/>
                <w:lang w:val="it-IT"/>
              </w:rPr>
            </w:pPr>
            <w:r>
              <w:rPr>
                <w:noProof/>
                <w:lang w:val="pt-BR" w:bidi="pt-BR"/>
              </w:rPr>
              <w:drawing>
                <wp:inline distT="0" distB="0" distL="0" distR="0" wp14:anchorId="375D1480" wp14:editId="08E83A5C">
                  <wp:extent cx="313522" cy="313522"/>
                  <wp:effectExtent l="0" t="0" r="0" b="0"/>
                  <wp:docPr id="76" name="Elemento gráfico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  <w:gridSpan w:val="4"/>
          </w:tcPr>
          <w:p w14:paraId="098358FE" w14:textId="77777777" w:rsidR="00111D42" w:rsidRDefault="00111D42" w:rsidP="00111D42">
            <w:pPr>
              <w:pStyle w:val="Ttulo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UNiasselvi 2014 - 2017</w:t>
            </w:r>
          </w:p>
          <w:p w14:paraId="0EF9C93D" w14:textId="77777777" w:rsidR="00111D42" w:rsidRPr="00763963" w:rsidRDefault="00111D42" w:rsidP="00111D42">
            <w:pPr>
              <w:pStyle w:val="Contato1"/>
            </w:pPr>
            <w:r w:rsidRPr="00763963">
              <w:t xml:space="preserve">Análise e </w:t>
            </w:r>
            <w:r>
              <w:t xml:space="preserve">  </w:t>
            </w:r>
            <w:r w:rsidRPr="00763963">
              <w:t xml:space="preserve">Desenvolvimento de </w:t>
            </w:r>
            <w:r>
              <w:t xml:space="preserve"> </w:t>
            </w:r>
            <w:r w:rsidRPr="00763963">
              <w:t>Sistemas</w:t>
            </w:r>
          </w:p>
          <w:p w14:paraId="1FA9EF25" w14:textId="77777777" w:rsidR="00111D42" w:rsidRPr="00791376" w:rsidRDefault="00111D42" w:rsidP="00111D42">
            <w:pPr>
              <w:pStyle w:val="Ttulo6"/>
            </w:pPr>
          </w:p>
        </w:tc>
        <w:tc>
          <w:tcPr>
            <w:tcW w:w="720" w:type="dxa"/>
            <w:vMerge/>
          </w:tcPr>
          <w:p w14:paraId="55482AF1" w14:textId="77777777" w:rsidR="00111D42" w:rsidRPr="00C62E97" w:rsidRDefault="00111D42" w:rsidP="00111D42"/>
        </w:tc>
        <w:tc>
          <w:tcPr>
            <w:tcW w:w="7233" w:type="dxa"/>
            <w:vMerge/>
          </w:tcPr>
          <w:p w14:paraId="4CA44AD9" w14:textId="77777777" w:rsidR="00111D42" w:rsidRPr="00C62E97" w:rsidRDefault="00111D42" w:rsidP="00111D42">
            <w:pPr>
              <w:pStyle w:val="Ttulo"/>
            </w:pPr>
          </w:p>
        </w:tc>
      </w:tr>
      <w:tr w:rsidR="00111D42" w:rsidRPr="00124ED6" w14:paraId="6E106335" w14:textId="77777777" w:rsidTr="00111D42">
        <w:trPr>
          <w:trHeight w:val="1482"/>
        </w:trPr>
        <w:tc>
          <w:tcPr>
            <w:tcW w:w="451" w:type="dxa"/>
            <w:gridSpan w:val="2"/>
          </w:tcPr>
          <w:p w14:paraId="64D6D0E9" w14:textId="77777777" w:rsidR="00111D42" w:rsidRPr="00124ED6" w:rsidRDefault="00111D42" w:rsidP="00111D42">
            <w:pPr>
              <w:rPr>
                <w:noProof/>
                <w:lang w:val="it-IT"/>
              </w:rPr>
            </w:pPr>
            <w:r>
              <w:rPr>
                <w:noProof/>
                <w:lang w:val="pt-BR" w:bidi="pt-BR"/>
              </w:rPr>
              <w:drawing>
                <wp:inline distT="0" distB="0" distL="0" distR="0" wp14:anchorId="50139651" wp14:editId="1A7A726D">
                  <wp:extent cx="313522" cy="313522"/>
                  <wp:effectExtent l="0" t="0" r="0" b="0"/>
                  <wp:docPr id="77" name="Elemento gráfico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  <w:gridSpan w:val="4"/>
          </w:tcPr>
          <w:p w14:paraId="201979CD" w14:textId="77777777" w:rsidR="00111D42" w:rsidRPr="00887E05" w:rsidRDefault="00111D42" w:rsidP="00111D42">
            <w:pPr>
              <w:pStyle w:val="Ttulo5"/>
            </w:pPr>
            <w:r>
              <w:t>IPUC 2008 - 2010</w:t>
            </w:r>
          </w:p>
          <w:p w14:paraId="04F14A17" w14:textId="77777777" w:rsidR="00111D42" w:rsidRDefault="00111D42" w:rsidP="005B5268">
            <w:pPr>
              <w:pStyle w:val="Contato1"/>
            </w:pPr>
            <w:r>
              <w:t>Curso Tecnico em Informatica</w:t>
            </w:r>
          </w:p>
          <w:p w14:paraId="0F1EF941" w14:textId="77777777" w:rsidR="005B5268" w:rsidRDefault="005B5268" w:rsidP="005B5268"/>
          <w:p w14:paraId="4CB91FCB" w14:textId="77777777" w:rsidR="005B5268" w:rsidRDefault="005B5268" w:rsidP="005B5268"/>
          <w:p w14:paraId="48895FCE" w14:textId="77777777" w:rsidR="005B5268" w:rsidRDefault="005B5268" w:rsidP="005B5268"/>
          <w:p w14:paraId="364619CE" w14:textId="77777777" w:rsidR="005B5268" w:rsidRDefault="005B5268" w:rsidP="005B5268"/>
          <w:p w14:paraId="7CF3CAB6" w14:textId="77777777" w:rsidR="005B5268" w:rsidRDefault="005B5268" w:rsidP="005B5268"/>
          <w:p w14:paraId="36956BC9" w14:textId="2FB4B5E2" w:rsidR="005B5268" w:rsidRPr="005B5268" w:rsidRDefault="005B5268" w:rsidP="005B5268"/>
        </w:tc>
        <w:tc>
          <w:tcPr>
            <w:tcW w:w="720" w:type="dxa"/>
            <w:vMerge/>
          </w:tcPr>
          <w:p w14:paraId="1D54C701" w14:textId="77777777" w:rsidR="00111D42" w:rsidRPr="00124ED6" w:rsidRDefault="00111D42" w:rsidP="00111D42">
            <w:pPr>
              <w:rPr>
                <w:lang w:val="it-IT"/>
              </w:rPr>
            </w:pPr>
          </w:p>
        </w:tc>
        <w:tc>
          <w:tcPr>
            <w:tcW w:w="7233" w:type="dxa"/>
            <w:vMerge/>
          </w:tcPr>
          <w:p w14:paraId="586321B1" w14:textId="77777777" w:rsidR="00111D42" w:rsidRPr="00124ED6" w:rsidRDefault="00111D42" w:rsidP="00111D42">
            <w:pPr>
              <w:pStyle w:val="Ttulo"/>
              <w:rPr>
                <w:lang w:val="it-IT"/>
              </w:rPr>
            </w:pPr>
          </w:p>
        </w:tc>
      </w:tr>
    </w:tbl>
    <w:p w14:paraId="1E2CDFCA" w14:textId="5CBCE099" w:rsidR="00871DB8" w:rsidRDefault="00210231" w:rsidP="005B5268">
      <w:pPr>
        <w:tabs>
          <w:tab w:val="left" w:pos="868"/>
        </w:tabs>
      </w:pPr>
      <w:r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52BEE57D" wp14:editId="46258FB6">
                <wp:simplePos x="0" y="0"/>
                <wp:positionH relativeFrom="page">
                  <wp:posOffset>-58420</wp:posOffset>
                </wp:positionH>
                <wp:positionV relativeFrom="margin">
                  <wp:posOffset>-1210310</wp:posOffset>
                </wp:positionV>
                <wp:extent cx="2716530" cy="13221970"/>
                <wp:effectExtent l="0" t="0" r="7620" b="0"/>
                <wp:wrapNone/>
                <wp:docPr id="94" name="Grupo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530" cy="13221970"/>
                          <a:chOff x="0" y="0"/>
                          <a:chExt cx="2670951" cy="13218160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ângulo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riângulo Direito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ângulo Direito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0" y="1001486"/>
                              <a:ext cx="2668814" cy="2910840"/>
                              <a:chOff x="0" y="-110884"/>
                              <a:chExt cx="2668814" cy="2910855"/>
                            </a:xfrm>
                            <a:grpFill/>
                          </wpg:grpSpPr>
                          <wps:wsp>
                            <wps:cNvPr id="21" name="Retângulo 21"/>
                            <wps:cNvSpPr/>
                            <wps:spPr>
                              <a:xfrm>
                                <a:off x="14600" y="-110884"/>
                                <a:ext cx="2654214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ângulo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riângulo Direito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riângulo Direito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upo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upo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tângulo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ângulo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riângulo direito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riângulo Direito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upo 88"/>
                        <wpg:cNvGrpSpPr/>
                        <wpg:grpSpPr>
                          <a:xfrm>
                            <a:off x="0" y="0"/>
                            <a:ext cx="2670951" cy="3912236"/>
                            <a:chOff x="0" y="0"/>
                            <a:chExt cx="2671495" cy="391232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upo 89"/>
                          <wpg:cNvGrpSpPr/>
                          <wpg:grpSpPr>
                            <a:xfrm>
                              <a:off x="0" y="571349"/>
                              <a:ext cx="2671495" cy="3340978"/>
                              <a:chOff x="0" y="-541024"/>
                              <a:chExt cx="2671495" cy="3340995"/>
                            </a:xfrm>
                            <a:grpFill/>
                          </wpg:grpSpPr>
                          <wps:wsp>
                            <wps:cNvPr id="90" name="Retângulo 90"/>
                            <wps:cNvSpPr/>
                            <wps:spPr>
                              <a:xfrm>
                                <a:off x="5765" y="-541024"/>
                                <a:ext cx="2665730" cy="233514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ângulo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Triângulo direito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riângulo Direito 93"/>
                          <wps:cNvSpPr/>
                          <wps:spPr>
                            <a:xfrm flipH="1">
                              <a:off x="1323887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A0475" id="Grupo 94" o:spid="_x0000_s1026" style="position:absolute;margin-left:-4.6pt;margin-top:-95.3pt;width:213.9pt;height:1041.1pt;z-index:-251577344;mso-position-horizontal-relative:page;mso-position-vertical-relative:margin;mso-width-relative:margin;mso-height-relative:margin" coordsize="26709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">
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tâ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â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ângulo Direit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Triângulo Direit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4" style="position:absolute;top:10014;width:26688;height:29109" coordorigin=",-1108" coordsize="26688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tângulo 21" o:spid="_x0000_s1035" style="position:absolute;left:146;top:-1108;width:26542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â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Triângulo Direit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Triângulo Direit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upo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tâ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â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Triângulo direit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Triângulo Direit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upo 88" o:spid="_x0000_s1045" style="position:absolute;width:26709;height:39122" coordsize="26714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o 89" o:spid="_x0000_s1046" style="position:absolute;top:5713;width:26714;height:33410" coordorigin=",-5410" coordsize="26714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tângulo 90" o:spid="_x0000_s1047" style="position:absolute;left:57;top:-5410;width:26657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ângulo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Triângulo direito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Triângulo Direito 93" o:spid="_x0000_s1050" type="#_x0000_t6" style="position:absolute;left:13238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6898377" wp14:editId="448555BB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Elemento 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v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v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v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BD956" id="Elemento gráfico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">
                <v:shape id="Forma Liv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v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v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val="pt-BR" w:bidi="pt-BR"/>
        </w:rPr>
        <w:drawing>
          <wp:anchor distT="0" distB="0" distL="114300" distR="114300" simplePos="0" relativeHeight="251681792" behindDoc="0" locked="0" layoutInCell="1" allowOverlap="1" wp14:anchorId="4A36C2A5" wp14:editId="31D61A5F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Elemento 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val="pt-BR" w:bidi="pt-BR"/>
        </w:rPr>
        <w:drawing>
          <wp:anchor distT="0" distB="0" distL="114300" distR="114300" simplePos="0" relativeHeight="251672576" behindDoc="0" locked="0" layoutInCell="1" allowOverlap="1" wp14:anchorId="7DBE6D99" wp14:editId="0D7F848A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Elemento 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pt-BR" w:bidi="pt-BR"/>
        </w:rPr>
        <w:drawing>
          <wp:anchor distT="0" distB="0" distL="114300" distR="114300" simplePos="0" relativeHeight="251691008" behindDoc="0" locked="0" layoutInCell="1" allowOverlap="1" wp14:anchorId="700C62A5" wp14:editId="26313CD8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Elemento 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pt-BR" w:bidi="pt-BR"/>
        </w:rPr>
        <w:drawing>
          <wp:anchor distT="0" distB="0" distL="114300" distR="114300" simplePos="0" relativeHeight="251688960" behindDoc="0" locked="0" layoutInCell="1" allowOverlap="1" wp14:anchorId="49F7E955" wp14:editId="46BF4AEE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Elemento 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AA5943" wp14:editId="292F402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â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ângulo Direit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ângulo direit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CD0D9" id="Grupo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â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ângulo Direit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ângulo direit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BCBF5C" wp14:editId="2805DFD3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â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ângulo Direit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ângulo Direit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79017" id="Grupo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â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ângulo Direit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ângulo Direit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8935D" w14:textId="77777777" w:rsidR="009F7E61" w:rsidRDefault="009F7E61" w:rsidP="00AA35A8">
      <w:pPr>
        <w:spacing w:line="240" w:lineRule="auto"/>
      </w:pPr>
      <w:r>
        <w:separator/>
      </w:r>
    </w:p>
  </w:endnote>
  <w:endnote w:type="continuationSeparator" w:id="0">
    <w:p w14:paraId="7ADADF9A" w14:textId="77777777" w:rsidR="009F7E61" w:rsidRDefault="009F7E61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F006" w14:textId="77777777" w:rsidR="009F7E61" w:rsidRDefault="009F7E61" w:rsidP="00AA35A8">
      <w:pPr>
        <w:spacing w:line="240" w:lineRule="auto"/>
      </w:pPr>
      <w:r>
        <w:separator/>
      </w:r>
    </w:p>
  </w:footnote>
  <w:footnote w:type="continuationSeparator" w:id="0">
    <w:p w14:paraId="2CC16A5B" w14:textId="77777777" w:rsidR="009F7E61" w:rsidRDefault="009F7E61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1" type="#_x0000_t75" style="width:13.2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F5D39"/>
    <w:multiLevelType w:val="hybridMultilevel"/>
    <w:tmpl w:val="9ED4D4B4"/>
    <w:lvl w:ilvl="0" w:tplc="222C500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FB"/>
    <w:rsid w:val="00014C4E"/>
    <w:rsid w:val="00024729"/>
    <w:rsid w:val="00033263"/>
    <w:rsid w:val="000334C1"/>
    <w:rsid w:val="000873F6"/>
    <w:rsid w:val="000B286F"/>
    <w:rsid w:val="000D134B"/>
    <w:rsid w:val="00111D42"/>
    <w:rsid w:val="00124ED6"/>
    <w:rsid w:val="00153DF7"/>
    <w:rsid w:val="00167789"/>
    <w:rsid w:val="001731C3"/>
    <w:rsid w:val="00194704"/>
    <w:rsid w:val="001B160B"/>
    <w:rsid w:val="00203213"/>
    <w:rsid w:val="00210231"/>
    <w:rsid w:val="002236D5"/>
    <w:rsid w:val="00243756"/>
    <w:rsid w:val="0027193E"/>
    <w:rsid w:val="002C4E0C"/>
    <w:rsid w:val="002E7306"/>
    <w:rsid w:val="002F774A"/>
    <w:rsid w:val="00331DCE"/>
    <w:rsid w:val="00352A17"/>
    <w:rsid w:val="003B4AEF"/>
    <w:rsid w:val="004022B3"/>
    <w:rsid w:val="00415CF3"/>
    <w:rsid w:val="00453A7B"/>
    <w:rsid w:val="004936B2"/>
    <w:rsid w:val="004A28EA"/>
    <w:rsid w:val="005B5268"/>
    <w:rsid w:val="006A1E18"/>
    <w:rsid w:val="006C7F5A"/>
    <w:rsid w:val="00751AB9"/>
    <w:rsid w:val="00763963"/>
    <w:rsid w:val="00787339"/>
    <w:rsid w:val="00791376"/>
    <w:rsid w:val="007D5FFC"/>
    <w:rsid w:val="007E1FC8"/>
    <w:rsid w:val="00831977"/>
    <w:rsid w:val="00837CFD"/>
    <w:rsid w:val="008416AA"/>
    <w:rsid w:val="008577D0"/>
    <w:rsid w:val="00866989"/>
    <w:rsid w:val="00871DB8"/>
    <w:rsid w:val="00887E05"/>
    <w:rsid w:val="00891203"/>
    <w:rsid w:val="008A171A"/>
    <w:rsid w:val="008B6F02"/>
    <w:rsid w:val="008F180B"/>
    <w:rsid w:val="008F47E1"/>
    <w:rsid w:val="008F48B9"/>
    <w:rsid w:val="009049BC"/>
    <w:rsid w:val="00982BFB"/>
    <w:rsid w:val="009D646A"/>
    <w:rsid w:val="009F7E61"/>
    <w:rsid w:val="00A0036C"/>
    <w:rsid w:val="00A633B0"/>
    <w:rsid w:val="00A8055F"/>
    <w:rsid w:val="00AA1166"/>
    <w:rsid w:val="00AA35A8"/>
    <w:rsid w:val="00AE562D"/>
    <w:rsid w:val="00B354E7"/>
    <w:rsid w:val="00B8453F"/>
    <w:rsid w:val="00B85473"/>
    <w:rsid w:val="00BB2873"/>
    <w:rsid w:val="00BD5154"/>
    <w:rsid w:val="00BD7452"/>
    <w:rsid w:val="00BE5968"/>
    <w:rsid w:val="00C62E97"/>
    <w:rsid w:val="00C930E9"/>
    <w:rsid w:val="00CA0240"/>
    <w:rsid w:val="00CB3E40"/>
    <w:rsid w:val="00CF22B3"/>
    <w:rsid w:val="00D172E3"/>
    <w:rsid w:val="00D86385"/>
    <w:rsid w:val="00D91CAB"/>
    <w:rsid w:val="00D95726"/>
    <w:rsid w:val="00DB472D"/>
    <w:rsid w:val="00DE5F88"/>
    <w:rsid w:val="00DF2298"/>
    <w:rsid w:val="00E067BA"/>
    <w:rsid w:val="00EB74E8"/>
    <w:rsid w:val="00EC0F79"/>
    <w:rsid w:val="00ED3007"/>
    <w:rsid w:val="00F30552"/>
    <w:rsid w:val="00F46BDB"/>
    <w:rsid w:val="00F720F1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92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Ttulo1">
    <w:name w:val="heading 1"/>
    <w:basedOn w:val="Normal"/>
    <w:next w:val="Normal"/>
    <w:link w:val="Ttulo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7E05"/>
  </w:style>
  <w:style w:type="paragraph" w:styleId="Rodap">
    <w:name w:val="footer"/>
    <w:basedOn w:val="Normal"/>
    <w:link w:val="Rodap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87E05"/>
  </w:style>
  <w:style w:type="table" w:styleId="Tabelacomgrade">
    <w:name w:val="Table Grid"/>
    <w:basedOn w:val="Tabe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oEspaoReservado">
    <w:name w:val="Placeholder Text"/>
    <w:basedOn w:val="Fontepargpadro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har">
    <w:name w:val="Título 4 Char"/>
    <w:basedOn w:val="Fontepargpadro"/>
    <w:link w:val="Ttulo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to1">
    <w:name w:val="Contato1"/>
    <w:basedOn w:val="Normal"/>
    <w:next w:val="Normal"/>
    <w:link w:val="CaracteresdoContato1"/>
    <w:uiPriority w:val="29"/>
    <w:qFormat/>
    <w:rsid w:val="00B8453F"/>
    <w:rPr>
      <w:color w:val="FFFFFF" w:themeColor="background1"/>
    </w:rPr>
  </w:style>
  <w:style w:type="paragraph" w:customStyle="1" w:styleId="Contato2">
    <w:name w:val="Contato2"/>
    <w:basedOn w:val="Normal"/>
    <w:next w:val="Normal"/>
    <w:link w:val="CaracteresdoContato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acteresdoContato1">
    <w:name w:val="Caracteres do Contato1"/>
    <w:basedOn w:val="Fontepargpadro"/>
    <w:link w:val="Contato1"/>
    <w:uiPriority w:val="29"/>
    <w:rsid w:val="00887E05"/>
    <w:rPr>
      <w:color w:val="FFFFFF" w:themeColor="background1"/>
    </w:rPr>
  </w:style>
  <w:style w:type="character" w:customStyle="1" w:styleId="Ttulo5Char">
    <w:name w:val="Título 5 Char"/>
    <w:basedOn w:val="Fontepargpadro"/>
    <w:link w:val="Ttulo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aracteresdoContato2">
    <w:name w:val="Caracteres do Contato2"/>
    <w:basedOn w:val="Fontepargpadro"/>
    <w:link w:val="Contato2"/>
    <w:uiPriority w:val="29"/>
    <w:rsid w:val="00887E05"/>
    <w:rPr>
      <w:b/>
      <w:color w:val="FFFFFF" w:themeColor="background1"/>
    </w:rPr>
  </w:style>
  <w:style w:type="character" w:customStyle="1" w:styleId="Ttulo6Char">
    <w:name w:val="Título 6 Char"/>
    <w:basedOn w:val="Fontepargpadro"/>
    <w:link w:val="Ttulo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SobreMim">
    <w:name w:val="SobreMim"/>
    <w:basedOn w:val="Normal"/>
    <w:next w:val="Normal"/>
    <w:link w:val="CaracteresSobreMim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CaracteresSobreMim">
    <w:name w:val="Caracteres SobreMim"/>
    <w:basedOn w:val="Fontepargpadro"/>
    <w:link w:val="SobreMim"/>
    <w:uiPriority w:val="28"/>
    <w:rsid w:val="008A171A"/>
    <w:rPr>
      <w:color w:val="FFFFFF" w:themeColor="background1"/>
    </w:rPr>
  </w:style>
  <w:style w:type="character" w:styleId="Hyperlink">
    <w:name w:val="Hyperlink"/>
    <w:basedOn w:val="Fontepargpadro"/>
    <w:uiPriority w:val="99"/>
    <w:unhideWhenUsed/>
    <w:rsid w:val="00837C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CFD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semiHidden/>
    <w:rsid w:val="00153DF7"/>
    <w:pPr>
      <w:spacing w:line="240" w:lineRule="auto"/>
      <w:jc w:val="both"/>
    </w:pPr>
    <w:rPr>
      <w:rFonts w:ascii="Times New Roman" w:eastAsia="Times New Roman" w:hAnsi="Times New Roman" w:cs="Times New Roman"/>
      <w:color w:val="auto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153DF7"/>
    <w:rPr>
      <w:rFonts w:ascii="Times New Roman" w:eastAsia="Times New Roman" w:hAnsi="Times New Roman" w:cs="Times New Roman"/>
      <w:color w:val="auto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alves\AppData\Roaming\Microsoft\Templates\Curr&#237;culo%20contempor&#226;ne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8A039B5AB40BDAB7F95B341F80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8CC418-E198-4777-A307-97FE83E00124}"/>
      </w:docPartPr>
      <w:docPartBody>
        <w:p w:rsidR="00AF06FC" w:rsidRDefault="00546479" w:rsidP="00546479">
          <w:pPr>
            <w:pStyle w:val="4308A039B5AB40BDAB7F95B341F80886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377D7FF34A64CB38B8FBB27E73424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4B31FF-87E4-40CC-ABB9-78D204D86892}"/>
      </w:docPartPr>
      <w:docPartBody>
        <w:p w:rsidR="00AF06FC" w:rsidRDefault="00546479" w:rsidP="00546479">
          <w:pPr>
            <w:pStyle w:val="3377D7FF34A64CB38B8FBB27E7342408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14EFD8D2E5D74F70A11741D48EA4C7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0B9411-3A86-4230-A926-08DD66AB5F3B}"/>
      </w:docPartPr>
      <w:docPartBody>
        <w:p w:rsidR="00AF06FC" w:rsidRDefault="00546479" w:rsidP="00546479">
          <w:pPr>
            <w:pStyle w:val="14EFD8D2E5D74F70A11741D48EA4C7EC"/>
          </w:pPr>
          <w:r>
            <w:rPr>
              <w:lang w:bidi="pt-BR"/>
            </w:rPr>
            <w:t>Habilidades</w:t>
          </w:r>
        </w:p>
      </w:docPartBody>
    </w:docPart>
    <w:docPart>
      <w:docPartPr>
        <w:name w:val="8D1BC813A4D240039AB04CA1FB2B1C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C1A0E-DB94-4137-AA78-15D91C5B00BB}"/>
      </w:docPartPr>
      <w:docPartBody>
        <w:p w:rsidR="00AF06FC" w:rsidRDefault="00546479" w:rsidP="00546479">
          <w:pPr>
            <w:pStyle w:val="8D1BC813A4D240039AB04CA1FB2B1CDD"/>
          </w:pPr>
          <w:r>
            <w:rPr>
              <w:lang w:bidi="pt-BR"/>
            </w:rPr>
            <w:t>C O N T A T O</w:t>
          </w:r>
        </w:p>
      </w:docPartBody>
    </w:docPart>
    <w:docPart>
      <w:docPartPr>
        <w:name w:val="0A4D6A32A0294B72A0FDA1F5E9DBC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494CED-ECEC-4C4A-A263-B95CA568BE8E}"/>
      </w:docPartPr>
      <w:docPartBody>
        <w:p w:rsidR="00AF06FC" w:rsidRDefault="00546479" w:rsidP="00546479">
          <w:pPr>
            <w:pStyle w:val="0A4D6A32A0294B72A0FDA1F5E9DBC13C"/>
          </w:pPr>
          <w:r w:rsidRPr="00453A7B">
            <w:rPr>
              <w:lang w:bidi="pt-BR"/>
            </w:rPr>
            <w:t>E D u c a ç ã 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FC"/>
    <w:rsid w:val="001F2866"/>
    <w:rsid w:val="00546479"/>
    <w:rsid w:val="00754DDF"/>
    <w:rsid w:val="008457FC"/>
    <w:rsid w:val="009670AB"/>
    <w:rsid w:val="00AF06FC"/>
    <w:rsid w:val="00C03D29"/>
    <w:rsid w:val="00E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D07ACAB967D4690870247EC9D08F5FF">
    <w:name w:val="7D07ACAB967D4690870247EC9D08F5FF"/>
  </w:style>
  <w:style w:type="paragraph" w:customStyle="1" w:styleId="EEA7F213CE9F4B1BA1A594C85388860C">
    <w:name w:val="EEA7F213CE9F4B1BA1A594C85388860C"/>
  </w:style>
  <w:style w:type="paragraph" w:customStyle="1" w:styleId="A7951812E8754578BEE7684B169B11E0">
    <w:name w:val="A7951812E8754578BEE7684B169B11E0"/>
  </w:style>
  <w:style w:type="paragraph" w:customStyle="1" w:styleId="7E7122B79B944434818654F835A26009">
    <w:name w:val="7E7122B79B944434818654F835A26009"/>
  </w:style>
  <w:style w:type="paragraph" w:customStyle="1" w:styleId="F5E29F0F8A174FFFA8DDC35E0DE9825A">
    <w:name w:val="F5E29F0F8A174FFFA8DDC35E0DE9825A"/>
  </w:style>
  <w:style w:type="paragraph" w:customStyle="1" w:styleId="57E8C638D8244A9F972D1BB7DC1443F8">
    <w:name w:val="57E8C638D8244A9F972D1BB7DC1443F8"/>
  </w:style>
  <w:style w:type="paragraph" w:customStyle="1" w:styleId="9C14B6FEE65E4616BE39839E5BF67E1A">
    <w:name w:val="9C14B6FEE65E4616BE39839E5BF67E1A"/>
  </w:style>
  <w:style w:type="paragraph" w:customStyle="1" w:styleId="1F455D2E271E45188044A58FFCDEFE96">
    <w:name w:val="1F455D2E271E45188044A58FFCDEFE96"/>
  </w:style>
  <w:style w:type="paragraph" w:customStyle="1" w:styleId="44DD3B2BF5E74D3AB40F0A5177A82208">
    <w:name w:val="44DD3B2BF5E74D3AB40F0A5177A82208"/>
  </w:style>
  <w:style w:type="paragraph" w:customStyle="1" w:styleId="B75C9DBD214941D7984C48B4EDFA55FC">
    <w:name w:val="B75C9DBD214941D7984C48B4EDFA55FC"/>
  </w:style>
  <w:style w:type="paragraph" w:customStyle="1" w:styleId="003E5EA1C91349CAAB30C8DAA9DA13B9">
    <w:name w:val="003E5EA1C91349CAAB30C8DAA9DA13B9"/>
  </w:style>
  <w:style w:type="paragraph" w:customStyle="1" w:styleId="5BF9270829AF4327AD2CA1D1CAD895E1">
    <w:name w:val="5BF9270829AF4327AD2CA1D1CAD895E1"/>
  </w:style>
  <w:style w:type="paragraph" w:customStyle="1" w:styleId="FBD29E2323EF40069D24723C37E0FBEA">
    <w:name w:val="FBD29E2323EF40069D24723C37E0FBEA"/>
  </w:style>
  <w:style w:type="paragraph" w:customStyle="1" w:styleId="4A9148CEB1E64A4F83B02867A7243F57">
    <w:name w:val="4A9148CEB1E64A4F83B02867A7243F57"/>
  </w:style>
  <w:style w:type="paragraph" w:customStyle="1" w:styleId="328692F049B44A989320C0DD34043021">
    <w:name w:val="328692F049B44A989320C0DD34043021"/>
  </w:style>
  <w:style w:type="paragraph" w:customStyle="1" w:styleId="0FC077288056471AA12A4FE7A45A0D79">
    <w:name w:val="0FC077288056471AA12A4FE7A45A0D79"/>
  </w:style>
  <w:style w:type="paragraph" w:customStyle="1" w:styleId="D20FCD756E9749E0B9D0C554CBDD07A3">
    <w:name w:val="D20FCD756E9749E0B9D0C554CBDD07A3"/>
  </w:style>
  <w:style w:type="paragraph" w:customStyle="1" w:styleId="A62D4369E3224171B6E1FA110349A6A0">
    <w:name w:val="A62D4369E3224171B6E1FA110349A6A0"/>
  </w:style>
  <w:style w:type="paragraph" w:customStyle="1" w:styleId="E4EBBD1EE3E949AC98F45BF7852869A6">
    <w:name w:val="E4EBBD1EE3E949AC98F45BF7852869A6"/>
  </w:style>
  <w:style w:type="paragraph" w:customStyle="1" w:styleId="AboutMe">
    <w:name w:val="AboutMe"/>
    <w:basedOn w:val="Normal"/>
    <w:next w:val="Normal"/>
    <w:link w:val="AboutMeChar"/>
    <w:uiPriority w:val="28"/>
    <w:qFormat/>
    <w:rsid w:val="00546479"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pt-PT" w:eastAsia="en-US"/>
    </w:rPr>
  </w:style>
  <w:style w:type="character" w:customStyle="1" w:styleId="AboutMeChar">
    <w:name w:val="AboutMe Char"/>
    <w:basedOn w:val="Fontepargpadro"/>
    <w:link w:val="AboutMe"/>
    <w:uiPriority w:val="28"/>
    <w:rsid w:val="00546479"/>
    <w:rPr>
      <w:rFonts w:eastAsiaTheme="minorHAnsi"/>
      <w:color w:val="FFFFFF" w:themeColor="background1"/>
      <w:sz w:val="24"/>
      <w:szCs w:val="24"/>
      <w:lang w:val="pt-PT" w:eastAsia="en-US"/>
    </w:rPr>
  </w:style>
  <w:style w:type="paragraph" w:customStyle="1" w:styleId="55E44D854655415CB1E77EA2762F8777">
    <w:name w:val="55E44D854655415CB1E77EA2762F8777"/>
  </w:style>
  <w:style w:type="paragraph" w:customStyle="1" w:styleId="A07A40BC2750484497672E7C96F529FA">
    <w:name w:val="A07A40BC2750484497672E7C96F529FA"/>
  </w:style>
  <w:style w:type="paragraph" w:customStyle="1" w:styleId="5AE29FFFA74246A392116067C69A5B56">
    <w:name w:val="5AE29FFFA74246A392116067C69A5B56"/>
  </w:style>
  <w:style w:type="paragraph" w:customStyle="1" w:styleId="84A7119A9E2549B5AB0AAFDD0FAFDEDD">
    <w:name w:val="84A7119A9E2549B5AB0AAFDD0FAFDEDD"/>
  </w:style>
  <w:style w:type="paragraph" w:customStyle="1" w:styleId="8C0010A39D684BF6BC76A227B0E05615">
    <w:name w:val="8C0010A39D684BF6BC76A227B0E05615"/>
  </w:style>
  <w:style w:type="paragraph" w:customStyle="1" w:styleId="8F1A0738E55A4187B900E811EE39CB80">
    <w:name w:val="8F1A0738E55A4187B900E811EE39CB80"/>
  </w:style>
  <w:style w:type="paragraph" w:customStyle="1" w:styleId="C137E5D5C106467F80278DDD1890D1E8">
    <w:name w:val="C137E5D5C106467F80278DDD1890D1E8"/>
  </w:style>
  <w:style w:type="paragraph" w:customStyle="1" w:styleId="4B7EBC65AD8749F398550EF80BF90286">
    <w:name w:val="4B7EBC65AD8749F398550EF80BF90286"/>
  </w:style>
  <w:style w:type="paragraph" w:customStyle="1" w:styleId="66D9E31FC5A548D2AD507B280CBAB386">
    <w:name w:val="66D9E31FC5A548D2AD507B280CBAB386"/>
  </w:style>
  <w:style w:type="paragraph" w:customStyle="1" w:styleId="E608B45CAC324AC8BB8169C330C1A5F5">
    <w:name w:val="E608B45CAC324AC8BB8169C330C1A5F5"/>
  </w:style>
  <w:style w:type="paragraph" w:customStyle="1" w:styleId="BB7744E24276441E8E584043822DC7E6">
    <w:name w:val="BB7744E24276441E8E584043822DC7E6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pt-PT" w:eastAsia="en-US"/>
    </w:rPr>
  </w:style>
  <w:style w:type="character" w:customStyle="1" w:styleId="Contact1Char">
    <w:name w:val="Contact1 Char"/>
    <w:basedOn w:val="Fontepargpadro"/>
    <w:link w:val="Contact1"/>
    <w:uiPriority w:val="29"/>
    <w:rPr>
      <w:rFonts w:eastAsiaTheme="minorHAnsi"/>
      <w:color w:val="FFFFFF" w:themeColor="background1"/>
      <w:sz w:val="24"/>
      <w:szCs w:val="24"/>
      <w:lang w:val="pt-PT" w:eastAsia="en-US"/>
    </w:rPr>
  </w:style>
  <w:style w:type="paragraph" w:customStyle="1" w:styleId="94ED75D70E25423480A24AF6F3D68D50">
    <w:name w:val="94ED75D70E25423480A24AF6F3D68D50"/>
  </w:style>
  <w:style w:type="paragraph" w:customStyle="1" w:styleId="4A4E40335B1549109CA135B88AB2DA14">
    <w:name w:val="4A4E40335B1549109CA135B88AB2DA14"/>
  </w:style>
  <w:style w:type="paragraph" w:customStyle="1" w:styleId="D0F6E756187B48C48690B94026FE67E3">
    <w:name w:val="D0F6E756187B48C48690B94026FE67E3"/>
  </w:style>
  <w:style w:type="paragraph" w:customStyle="1" w:styleId="C9D511C041F04DC495D707CF5362C3B5">
    <w:name w:val="C9D511C041F04DC495D707CF5362C3B5"/>
  </w:style>
  <w:style w:type="paragraph" w:customStyle="1" w:styleId="A6F97B2BC4A647AEBFD495335D18BA32">
    <w:name w:val="A6F97B2BC4A647AEBFD495335D18BA32"/>
  </w:style>
  <w:style w:type="paragraph" w:customStyle="1" w:styleId="942ECF1664A24924894A2A466E509D94">
    <w:name w:val="942ECF1664A24924894A2A466E509D94"/>
  </w:style>
  <w:style w:type="paragraph" w:customStyle="1" w:styleId="73EE540BE634430B806FE7E4512920DE">
    <w:name w:val="73EE540BE634430B806FE7E4512920DE"/>
    <w:rsid w:val="00546479"/>
  </w:style>
  <w:style w:type="paragraph" w:customStyle="1" w:styleId="4308A039B5AB40BDAB7F95B341F80886">
    <w:name w:val="4308A039B5AB40BDAB7F95B341F80886"/>
    <w:rsid w:val="00546479"/>
  </w:style>
  <w:style w:type="paragraph" w:customStyle="1" w:styleId="39ACB48BB4DE44F289EAFBB178C04C80">
    <w:name w:val="39ACB48BB4DE44F289EAFBB178C04C80"/>
    <w:rsid w:val="00546479"/>
  </w:style>
  <w:style w:type="paragraph" w:customStyle="1" w:styleId="3377D7FF34A64CB38B8FBB27E7342408">
    <w:name w:val="3377D7FF34A64CB38B8FBB27E7342408"/>
    <w:rsid w:val="00546479"/>
  </w:style>
  <w:style w:type="paragraph" w:customStyle="1" w:styleId="04B82DFFC9CB4579AA27C4B815F0D1CF">
    <w:name w:val="04B82DFFC9CB4579AA27C4B815F0D1CF"/>
    <w:rsid w:val="00546479"/>
  </w:style>
  <w:style w:type="paragraph" w:customStyle="1" w:styleId="CCCB2F4A2D584F9FBEB1DCEF9F040B0F">
    <w:name w:val="CCCB2F4A2D584F9FBEB1DCEF9F040B0F"/>
    <w:rsid w:val="00546479"/>
  </w:style>
  <w:style w:type="paragraph" w:customStyle="1" w:styleId="EF662FA728BE4F24BC87C3B36FDEAECA">
    <w:name w:val="EF662FA728BE4F24BC87C3B36FDEAECA"/>
    <w:rsid w:val="00546479"/>
  </w:style>
  <w:style w:type="paragraph" w:customStyle="1" w:styleId="F7899C1D5251403C9A247E03A35C4087">
    <w:name w:val="F7899C1D5251403C9A247E03A35C4087"/>
    <w:rsid w:val="00546479"/>
  </w:style>
  <w:style w:type="paragraph" w:customStyle="1" w:styleId="934285B679BC48EF83E160B2F40B7785">
    <w:name w:val="934285B679BC48EF83E160B2F40B7785"/>
    <w:rsid w:val="00546479"/>
  </w:style>
  <w:style w:type="paragraph" w:customStyle="1" w:styleId="7702A1F18DA34F35B351F3A30501DB7B">
    <w:name w:val="7702A1F18DA34F35B351F3A30501DB7B"/>
    <w:rsid w:val="00546479"/>
  </w:style>
  <w:style w:type="paragraph" w:customStyle="1" w:styleId="3E2B29C639A54271A7B0233685094709">
    <w:name w:val="3E2B29C639A54271A7B0233685094709"/>
    <w:rsid w:val="00546479"/>
  </w:style>
  <w:style w:type="paragraph" w:customStyle="1" w:styleId="8565CF65F7BC4139A659807D3D555712">
    <w:name w:val="8565CF65F7BC4139A659807D3D555712"/>
    <w:rsid w:val="00546479"/>
  </w:style>
  <w:style w:type="paragraph" w:customStyle="1" w:styleId="55CBDAE7C9C6459FAE1E289F984362CA">
    <w:name w:val="55CBDAE7C9C6459FAE1E289F984362CA"/>
    <w:rsid w:val="00546479"/>
  </w:style>
  <w:style w:type="paragraph" w:customStyle="1" w:styleId="F5BD1452C06948CCAFDA4014979E6154">
    <w:name w:val="F5BD1452C06948CCAFDA4014979E6154"/>
    <w:rsid w:val="00546479"/>
  </w:style>
  <w:style w:type="paragraph" w:customStyle="1" w:styleId="4E831004C46A40CBA0968E1FEDB261AF">
    <w:name w:val="4E831004C46A40CBA0968E1FEDB261AF"/>
    <w:rsid w:val="00546479"/>
  </w:style>
  <w:style w:type="paragraph" w:customStyle="1" w:styleId="4FC51F69F68B49B09C6C274690F3EAA7">
    <w:name w:val="4FC51F69F68B49B09C6C274690F3EAA7"/>
    <w:rsid w:val="00546479"/>
  </w:style>
  <w:style w:type="paragraph" w:customStyle="1" w:styleId="14EFD8D2E5D74F70A11741D48EA4C7EC">
    <w:name w:val="14EFD8D2E5D74F70A11741D48EA4C7EC"/>
    <w:rsid w:val="00546479"/>
  </w:style>
  <w:style w:type="paragraph" w:customStyle="1" w:styleId="BB634EE1E683489EA18E1F0230BB0110">
    <w:name w:val="BB634EE1E683489EA18E1F0230BB0110"/>
    <w:rsid w:val="00546479"/>
  </w:style>
  <w:style w:type="paragraph" w:customStyle="1" w:styleId="8D1BC813A4D240039AB04CA1FB2B1CDD">
    <w:name w:val="8D1BC813A4D240039AB04CA1FB2B1CDD"/>
    <w:rsid w:val="00546479"/>
  </w:style>
  <w:style w:type="paragraph" w:customStyle="1" w:styleId="0A4D6A32A0294B72A0FDA1F5E9DBC13C">
    <w:name w:val="0A4D6A32A0294B72A0FDA1F5E9DBC13C"/>
    <w:rsid w:val="00546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0CD3443-A639-4B2B-8110-81DF5D9D3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contemporâneo.dotx</Template>
  <TotalTime>0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2020-01-28T15:08:00Z</dcterms:created>
  <dcterms:modified xsi:type="dcterms:W3CDTF">2020-01-28T18:56:00Z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